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C5E4" w14:textId="622B0D38" w:rsidR="001B6BA3" w:rsidRPr="00F627F5" w:rsidRDefault="00E428ED" w:rsidP="001B6BA3">
      <w:pPr>
        <w:rPr>
          <w:rFonts w:ascii="Calibri" w:eastAsia="Times New Roman" w:hAnsi="Calibri" w:cs="Times New Roman"/>
          <w:lang w:val="es-MX"/>
        </w:rPr>
      </w:pPr>
      <w:r w:rsidRPr="00F627F5">
        <w:rPr>
          <w:noProof/>
        </w:rPr>
        <w:drawing>
          <wp:anchor distT="0" distB="0" distL="114300" distR="114300" simplePos="0" relativeHeight="251679744" behindDoc="1" locked="0" layoutInCell="1" allowOverlap="1" wp14:anchorId="37E2B965" wp14:editId="46126875">
            <wp:simplePos x="0" y="0"/>
            <wp:positionH relativeFrom="page">
              <wp:posOffset>-527390</wp:posOffset>
            </wp:positionH>
            <wp:positionV relativeFrom="paragraph">
              <wp:posOffset>-457200</wp:posOffset>
            </wp:positionV>
            <wp:extent cx="9144000" cy="1004062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04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0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347DDB" wp14:editId="755198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26BF5" w14:textId="0B2CFA9C" w:rsidR="00620DE1" w:rsidRPr="005D601E" w:rsidRDefault="00CF4C6D" w:rsidP="00620DE1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601E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</w:t>
                            </w:r>
                            <w:r w:rsidR="00620DE1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47D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68626BF5" w14:textId="0B2CFA9C" w:rsidR="00620DE1" w:rsidRPr="005D601E" w:rsidRDefault="00CF4C6D" w:rsidP="00620DE1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:lang w:val="es-MX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601E"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:lang w:val="es-MX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</w:t>
                      </w:r>
                      <w:r w:rsidR="00620DE1"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:lang w:val="es-MX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B6BA3" w:rsidRPr="00F627F5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9751FB" wp14:editId="66D6770E">
                <wp:simplePos x="0" y="0"/>
                <wp:positionH relativeFrom="column">
                  <wp:posOffset>1986180</wp:posOffset>
                </wp:positionH>
                <wp:positionV relativeFrom="paragraph">
                  <wp:posOffset>8474571</wp:posOffset>
                </wp:positionV>
                <wp:extent cx="5183740" cy="877161"/>
                <wp:effectExtent l="0" t="0" r="17145" b="18415"/>
                <wp:wrapNone/>
                <wp:docPr id="4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3740" cy="877161"/>
                          <a:chOff x="3446" y="13758"/>
                          <a:chExt cx="8169" cy="1382"/>
                        </a:xfrm>
                      </wpg:grpSpPr>
                      <wpg:grpSp>
                        <wpg:cNvPr id="45" name="Group 15"/>
                        <wpg:cNvGrpSpPr>
                          <a:grpSpLocks/>
                        </wpg:cNvGrpSpPr>
                        <wpg:grpSpPr bwMode="auto">
                          <a:xfrm flipH="1" flipV="1">
                            <a:off x="10833" y="14380"/>
                            <a:ext cx="782" cy="760"/>
                            <a:chOff x="8754" y="11945"/>
                            <a:chExt cx="2880" cy="2859"/>
                          </a:xfrm>
                        </wpg:grpSpPr>
                        <wps:wsp>
                          <wps:cNvPr id="46" name="Rectangle 1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194" y="11945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22DEA4">
                                <a:alpha val="49804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Rectangle 1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194" y="13364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9F2936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Rectangle 1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8754" y="13364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E6EB1D">
                                <a:alpha val="49804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446" y="13758"/>
                            <a:ext cx="7105" cy="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41957" w14:textId="77777777" w:rsidR="00CF4C6D" w:rsidRPr="0020519F" w:rsidRDefault="00CF4C6D" w:rsidP="001B6BA3">
                              <w:pPr>
                                <w:pStyle w:val="Sinespaciado2"/>
                                <w:jc w:val="right"/>
                                <w:rPr>
                                  <w:color w:val="FFFFFF"/>
                                </w:rPr>
                              </w:pPr>
                              <w:r w:rsidRPr="0020519F">
                                <w:rPr>
                                  <w:color w:val="FFFFFF"/>
                                </w:rPr>
                                <w:t>Services &amp; Processes Solutions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b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751FB" id="Group 14" o:spid="_x0000_s1027" style="position:absolute;margin-left:156.4pt;margin-top:667.3pt;width:408.15pt;height:69.05pt;z-index:251677696" coordorigin="3446,13758" coordsize="8169,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">
                <v:group id="Group 15" o:spid="_x0000_s1028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">
                  <v:rect id="Rectangle 16" o:spid="_x0000_s1029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" fillcolor="#22dea4" strokecolor="white" strokeweight="1pt">
                    <v:fill opacity="32639f"/>
                    <v:shadow color="#d8d8d8" offset="3pt,3pt"/>
                  </v:rect>
                  <v:rect id="Rectangle 17" o:spid="_x0000_s1030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" fillcolor="#9f2936" strokecolor="white" strokeweight="1pt">
                    <v:shadow color="#d8d8d8" offset="3pt,3pt"/>
                  </v:rect>
                  <v:rect id="Rectangle 18" o:spid="_x0000_s1031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" fillcolor="#e6eb1d" strokecolor="white" strokeweight="1pt">
                    <v:fill opacity="32639f"/>
                    <v:shadow color="#d8d8d8" offset="3pt,3pt"/>
                  </v:rect>
                </v:group>
                <v:rect id="Rectangle 19" o:spid="_x0000_s1032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" filled="f" stroked="f" strokecolor="white" strokeweight="1pt">
                  <v:fill opacity="52428f"/>
                  <v:textbox inset=",0,,0">
                    <w:txbxContent>
                      <w:p w14:paraId="19F41957" w14:textId="77777777" w:rsidR="00CF4C6D" w:rsidRPr="0020519F" w:rsidRDefault="00CF4C6D" w:rsidP="001B6BA3">
                        <w:pPr>
                          <w:pStyle w:val="Sinespaciado2"/>
                          <w:jc w:val="right"/>
                          <w:rPr>
                            <w:color w:val="FFFFFF"/>
                          </w:rPr>
                        </w:pPr>
                        <w:r w:rsidRPr="0020519F">
                          <w:rPr>
                            <w:color w:val="FFFFFF"/>
                          </w:rPr>
                          <w:t>Services &amp; Processes Solutions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20D2F9" w14:textId="7651BB98" w:rsidR="001B6BA3" w:rsidRDefault="001B6BA3"/>
    <w:p w14:paraId="3A4A744C" w14:textId="7D95C4AB" w:rsidR="001B6BA3" w:rsidRDefault="001B6BA3" w:rsidP="001B6BA3"/>
    <w:p w14:paraId="555C5948" w14:textId="4DDE3F31" w:rsidR="00E61A93" w:rsidRDefault="001B6BA3" w:rsidP="00E61A93">
      <w:r>
        <w:br w:type="page"/>
      </w:r>
      <w:bookmarkStart w:id="2" w:name="_Hlk482877095"/>
      <w:bookmarkEnd w:id="2"/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-16163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9F88B" w14:textId="77777777" w:rsidR="003D6405" w:rsidRPr="00CE7356" w:rsidRDefault="003D6405">
          <w:pPr>
            <w:pStyle w:val="TOCHeading"/>
            <w:rPr>
              <w:b/>
              <w:lang w:val="es-ES"/>
            </w:rPr>
          </w:pPr>
          <w:r>
            <w:rPr>
              <w:lang w:val="es-ES"/>
            </w:rPr>
            <w:t>Contenido</w:t>
          </w:r>
        </w:p>
        <w:p w14:paraId="294FBF19" w14:textId="16F123F4" w:rsidR="00620DE1" w:rsidRDefault="003D6405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 w:rsidRPr="003D6405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30759670" w:history="1">
            <w:r w:rsidR="00620DE1" w:rsidRPr="004C27BD">
              <w:rPr>
                <w:rStyle w:val="Hyperlink"/>
                <w:b/>
                <w:noProof/>
                <w:lang w:val="es-ES"/>
              </w:rPr>
              <w:t>MICROSERVICIOS y Contenedores</w:t>
            </w:r>
            <w:r w:rsidR="00620DE1">
              <w:rPr>
                <w:noProof/>
                <w:webHidden/>
              </w:rPr>
              <w:tab/>
            </w:r>
            <w:r w:rsidR="00620DE1">
              <w:rPr>
                <w:noProof/>
                <w:webHidden/>
              </w:rPr>
              <w:fldChar w:fldCharType="begin"/>
            </w:r>
            <w:r w:rsidR="00620DE1">
              <w:rPr>
                <w:noProof/>
                <w:webHidden/>
              </w:rPr>
              <w:instrText xml:space="preserve"> PAGEREF _Toc30759670 \h </w:instrText>
            </w:r>
            <w:r w:rsidR="00620DE1">
              <w:rPr>
                <w:noProof/>
                <w:webHidden/>
              </w:rPr>
            </w:r>
            <w:r w:rsidR="00620DE1">
              <w:rPr>
                <w:noProof/>
                <w:webHidden/>
              </w:rPr>
              <w:fldChar w:fldCharType="separate"/>
            </w:r>
            <w:r w:rsidR="00620DE1">
              <w:rPr>
                <w:noProof/>
                <w:webHidden/>
              </w:rPr>
              <w:t>2</w:t>
            </w:r>
            <w:r w:rsidR="00620DE1">
              <w:rPr>
                <w:noProof/>
                <w:webHidden/>
              </w:rPr>
              <w:fldChar w:fldCharType="end"/>
            </w:r>
          </w:hyperlink>
        </w:p>
        <w:p w14:paraId="7362F6C0" w14:textId="438C27DC" w:rsidR="00620DE1" w:rsidRDefault="00620DE1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30759671" w:history="1">
            <w:r w:rsidRPr="004C27BD">
              <w:rPr>
                <w:rStyle w:val="Hyperlink"/>
                <w:b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10755" w14:textId="420CC1EA" w:rsidR="00620DE1" w:rsidRDefault="00620DE1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30759672" w:history="1">
            <w:r w:rsidRPr="004C27BD">
              <w:rPr>
                <w:rStyle w:val="Hyperlink"/>
                <w:b/>
                <w:noProof/>
                <w:lang w:val="es-MX"/>
              </w:rPr>
              <w:t>Creación de recursos necesarios para el microservicio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0ACA" w14:textId="533163C8" w:rsidR="00620DE1" w:rsidRDefault="00620DE1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30759673" w:history="1">
            <w:r w:rsidRPr="004C27BD">
              <w:rPr>
                <w:rStyle w:val="Hyperlink"/>
                <w:b/>
                <w:noProof/>
                <w:lang w:val="es-MX"/>
              </w:rPr>
              <w:t>Pruebas de consumo del microservicio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C917" w14:textId="0B19ECE6" w:rsidR="00620DE1" w:rsidRDefault="00620DE1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30759674" w:history="1">
            <w:r w:rsidRPr="004C27BD">
              <w:rPr>
                <w:rStyle w:val="Hyperlink"/>
                <w:b/>
                <w:noProof/>
                <w:lang w:val="es-MX"/>
              </w:rPr>
              <w:t>Contenerización del microservicio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DE45" w14:textId="497F0781" w:rsidR="003D6405" w:rsidRPr="003D6405" w:rsidRDefault="003D6405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FF5B09E" w14:textId="77777777" w:rsidR="00E61A93" w:rsidRPr="00F15D25" w:rsidRDefault="00E61A93">
      <w:r w:rsidRPr="003D6405">
        <w:rPr>
          <w:lang w:val="es-ES"/>
        </w:rPr>
        <w:br w:type="page"/>
      </w:r>
    </w:p>
    <w:p w14:paraId="6F857609" w14:textId="77777777" w:rsidR="00E61A93" w:rsidRDefault="00E61A93">
      <w:pPr>
        <w:rPr>
          <w:lang w:val="es-ES"/>
        </w:rPr>
      </w:pPr>
    </w:p>
    <w:p w14:paraId="6E0E32E6" w14:textId="4805BABE" w:rsidR="003D6405" w:rsidRDefault="00E36036" w:rsidP="003D6405">
      <w:pPr>
        <w:pStyle w:val="Heading1"/>
        <w:rPr>
          <w:b/>
          <w:sz w:val="24"/>
          <w:lang w:val="es-ES"/>
        </w:rPr>
      </w:pPr>
      <w:bookmarkStart w:id="3" w:name="_Toc30759670"/>
      <w:r>
        <w:rPr>
          <w:b/>
          <w:sz w:val="24"/>
          <w:lang w:val="es-ES"/>
        </w:rPr>
        <w:t>MICROSERVICIOS</w:t>
      </w:r>
      <w:r w:rsidR="007F7053">
        <w:rPr>
          <w:b/>
          <w:sz w:val="24"/>
          <w:lang w:val="es-ES"/>
        </w:rPr>
        <w:t xml:space="preserve"> y Contenedores</w:t>
      </w:r>
      <w:bookmarkEnd w:id="3"/>
    </w:p>
    <w:p w14:paraId="2579264C" w14:textId="68A6DE75" w:rsidR="009B6E8F" w:rsidRPr="005D601E" w:rsidRDefault="009B6E8F" w:rsidP="009B6E8F">
      <w:pPr>
        <w:pStyle w:val="Heading2"/>
        <w:rPr>
          <w:b/>
          <w:color w:val="008080"/>
          <w:lang w:val="es-ES"/>
        </w:rPr>
      </w:pPr>
      <w:bookmarkStart w:id="4" w:name="_Toc30759671"/>
      <w:r>
        <w:rPr>
          <w:b/>
          <w:caps w:val="0"/>
          <w:color w:val="008080"/>
          <w:lang w:val="es-ES"/>
        </w:rPr>
        <w:t>Alcance</w:t>
      </w:r>
      <w:bookmarkEnd w:id="4"/>
    </w:p>
    <w:p w14:paraId="100094D7" w14:textId="7BB35BBB" w:rsidR="008A0564" w:rsidRDefault="008A0564" w:rsidP="00FD1BBB">
      <w:pPr>
        <w:spacing w:before="0"/>
        <w:ind w:left="-5"/>
        <w:rPr>
          <w:lang w:val="es-MX"/>
        </w:rPr>
      </w:pPr>
      <w:r w:rsidRPr="003524B7">
        <w:rPr>
          <w:lang w:val="es-MX"/>
        </w:rPr>
        <w:t xml:space="preserve">El presente documento describe </w:t>
      </w:r>
      <w:r w:rsidR="00FD1BBB">
        <w:rPr>
          <w:lang w:val="es-MX"/>
        </w:rPr>
        <w:t xml:space="preserve">el proceso de creación, configuración, despliegue y pruebas de un microservicio </w:t>
      </w:r>
      <w:r w:rsidR="00E36036">
        <w:rPr>
          <w:lang w:val="es-MX"/>
        </w:rPr>
        <w:t>dentro de un contenedor en este caso Docker.</w:t>
      </w:r>
    </w:p>
    <w:p w14:paraId="0FE67040" w14:textId="559E2D87" w:rsidR="004973DA" w:rsidRPr="00CF4C6D" w:rsidRDefault="00A16B35" w:rsidP="004973DA">
      <w:pPr>
        <w:pStyle w:val="Heading2"/>
        <w:rPr>
          <w:b/>
          <w:caps w:val="0"/>
          <w:color w:val="008080"/>
          <w:lang w:val="es-MX"/>
        </w:rPr>
      </w:pPr>
      <w:bookmarkStart w:id="5" w:name="_Toc30759672"/>
      <w:r>
        <w:rPr>
          <w:b/>
          <w:caps w:val="0"/>
          <w:color w:val="008080"/>
          <w:lang w:val="es-MX"/>
        </w:rPr>
        <w:t>Creación de recursos necesarios para el microservicio</w:t>
      </w:r>
      <w:bookmarkEnd w:id="5"/>
    </w:p>
    <w:p w14:paraId="5FE6EC03" w14:textId="4CDD481D" w:rsidR="00A16B35" w:rsidRDefault="00A16B35" w:rsidP="003C5EA4">
      <w:pPr>
        <w:spacing w:before="0" w:after="0"/>
        <w:ind w:left="-5"/>
        <w:rPr>
          <w:lang w:val="es-MX"/>
        </w:rPr>
      </w:pPr>
    </w:p>
    <w:p w14:paraId="60246AA2" w14:textId="66F4FEE7" w:rsidR="007C4F40" w:rsidRDefault="000545EF" w:rsidP="003C5EA4">
      <w:pPr>
        <w:spacing w:before="0" w:after="0"/>
        <w:ind w:left="-5"/>
        <w:rPr>
          <w:lang w:val="es-MX"/>
        </w:rPr>
      </w:pPr>
      <w:r>
        <w:rPr>
          <w:lang w:val="es-MX"/>
        </w:rPr>
        <w:t>1.- Se creo la clase java Application</w:t>
      </w:r>
      <w:r w:rsidR="00A337E8">
        <w:rPr>
          <w:lang w:val="es-MX"/>
        </w:rPr>
        <w:t>Config.java con la siguiente estructura:</w:t>
      </w:r>
    </w:p>
    <w:p w14:paraId="5FE3C70C" w14:textId="77777777" w:rsidR="00A337E8" w:rsidRDefault="00A337E8" w:rsidP="003C5EA4">
      <w:pPr>
        <w:spacing w:before="0" w:after="0"/>
        <w:ind w:left="-5"/>
        <w:rPr>
          <w:lang w:val="es-MX"/>
        </w:rPr>
      </w:pPr>
    </w:p>
    <w:p w14:paraId="3A6C896C" w14:textId="7FFD3F1A" w:rsidR="00A16B35" w:rsidRDefault="00193E29" w:rsidP="003C5EA4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5660AFFC" wp14:editId="564C4045">
            <wp:extent cx="5705475" cy="542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C19B" w14:textId="1B17CDAD" w:rsidR="00403DB5" w:rsidRDefault="00403DB5" w:rsidP="003C5EA4">
      <w:pPr>
        <w:spacing w:before="0" w:after="0"/>
        <w:ind w:left="-5"/>
        <w:rPr>
          <w:lang w:val="es-MX"/>
        </w:rPr>
      </w:pPr>
    </w:p>
    <w:p w14:paraId="7B3A23CF" w14:textId="007CC4B9" w:rsidR="00403DB5" w:rsidRDefault="00403DB5" w:rsidP="003C5EA4">
      <w:pPr>
        <w:spacing w:before="0" w:after="0"/>
        <w:ind w:left="-5"/>
        <w:rPr>
          <w:lang w:val="es-MX"/>
        </w:rPr>
      </w:pPr>
    </w:p>
    <w:p w14:paraId="4D939EE2" w14:textId="33432E5A" w:rsidR="00403DB5" w:rsidRDefault="00403DB5" w:rsidP="003C5EA4">
      <w:pPr>
        <w:spacing w:before="0" w:after="0"/>
        <w:ind w:left="-5"/>
        <w:rPr>
          <w:lang w:val="es-MX"/>
        </w:rPr>
      </w:pPr>
    </w:p>
    <w:p w14:paraId="3356075E" w14:textId="5FCB033C" w:rsidR="00403DB5" w:rsidRDefault="00403DB5" w:rsidP="003C5EA4">
      <w:pPr>
        <w:spacing w:before="0" w:after="0"/>
        <w:ind w:left="-5"/>
        <w:rPr>
          <w:lang w:val="es-MX"/>
        </w:rPr>
      </w:pPr>
    </w:p>
    <w:p w14:paraId="0A4810BB" w14:textId="77777777" w:rsidR="00403DB5" w:rsidRDefault="00403DB5" w:rsidP="003C5EA4">
      <w:pPr>
        <w:spacing w:before="0" w:after="0"/>
        <w:ind w:left="-5"/>
        <w:rPr>
          <w:lang w:val="es-MX"/>
        </w:rPr>
      </w:pPr>
    </w:p>
    <w:p w14:paraId="3F11FEC0" w14:textId="53C412E2" w:rsidR="00193E29" w:rsidRDefault="00A337E8" w:rsidP="003C5EA4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2.-  Se creo </w:t>
      </w:r>
      <w:r w:rsidR="00053409">
        <w:rPr>
          <w:lang w:val="es-MX"/>
        </w:rPr>
        <w:t>la</w:t>
      </w:r>
      <w:r w:rsidR="007F4615">
        <w:rPr>
          <w:lang w:val="es-MX"/>
        </w:rPr>
        <w:t xml:space="preserve"> siguiente clase con el nombre PizzaRecursos.java</w:t>
      </w:r>
      <w:r w:rsidR="00053409">
        <w:rPr>
          <w:lang w:val="es-MX"/>
        </w:rPr>
        <w:t>, en el cual se definieron los métodos para invocar al servicio.</w:t>
      </w:r>
    </w:p>
    <w:p w14:paraId="644062DE" w14:textId="1FCB38A3" w:rsidR="00053409" w:rsidRDefault="00053409" w:rsidP="003C5EA4">
      <w:pPr>
        <w:spacing w:before="0" w:after="0"/>
        <w:ind w:left="-5"/>
        <w:rPr>
          <w:lang w:val="es-MX"/>
        </w:rPr>
      </w:pPr>
    </w:p>
    <w:p w14:paraId="7AA82489" w14:textId="77AF6BE5" w:rsidR="00177416" w:rsidRDefault="00177416" w:rsidP="003C5EA4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3B8F9675" wp14:editId="36F6B016">
            <wp:extent cx="6858000" cy="463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1834" w14:textId="57DAD204" w:rsidR="00053409" w:rsidRDefault="00053409" w:rsidP="003C5EA4">
      <w:pPr>
        <w:spacing w:before="0" w:after="0"/>
        <w:ind w:left="-5"/>
        <w:rPr>
          <w:lang w:val="es-MX"/>
        </w:rPr>
      </w:pPr>
    </w:p>
    <w:p w14:paraId="10826BED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3BBF4E56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1E221437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4E8672D3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0E886E27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65CCE921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24146B04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245426A3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7CA31587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50A86387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652F23F7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4162BA21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16086F44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31CB7A7E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031CB364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411A1508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56F699BF" w14:textId="77777777" w:rsidR="003929C6" w:rsidRDefault="003929C6" w:rsidP="003C5EA4">
      <w:pPr>
        <w:spacing w:before="0" w:after="0"/>
        <w:ind w:left="-5"/>
        <w:rPr>
          <w:lang w:val="es-MX"/>
        </w:rPr>
      </w:pPr>
    </w:p>
    <w:p w14:paraId="4631C754" w14:textId="1005BC8A" w:rsidR="00177416" w:rsidRDefault="00053409" w:rsidP="003C5EA4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3.- Se creo </w:t>
      </w:r>
      <w:r w:rsidR="003929C6">
        <w:rPr>
          <w:lang w:val="es-MX"/>
        </w:rPr>
        <w:t>la siguiente clase Pizza.java con l</w:t>
      </w:r>
      <w:r w:rsidR="00DB632B">
        <w:rPr>
          <w:lang w:val="es-MX"/>
        </w:rPr>
        <w:t xml:space="preserve">as propiedades de la pizza, en este caso id, nombre y </w:t>
      </w:r>
      <w:proofErr w:type="spellStart"/>
      <w:r w:rsidR="00DB632B">
        <w:rPr>
          <w:lang w:val="es-MX"/>
        </w:rPr>
        <w:t>desc</w:t>
      </w:r>
      <w:proofErr w:type="spellEnd"/>
      <w:r w:rsidR="001D40A8">
        <w:rPr>
          <w:lang w:val="es-MX"/>
        </w:rPr>
        <w:t xml:space="preserve">, así como sus respectivos </w:t>
      </w:r>
      <w:proofErr w:type="spellStart"/>
      <w:r w:rsidR="001D40A8">
        <w:rPr>
          <w:lang w:val="es-MX"/>
        </w:rPr>
        <w:t>setters</w:t>
      </w:r>
      <w:proofErr w:type="spellEnd"/>
      <w:r w:rsidR="001D40A8">
        <w:rPr>
          <w:lang w:val="es-MX"/>
        </w:rPr>
        <w:t xml:space="preserve"> y </w:t>
      </w:r>
      <w:proofErr w:type="spellStart"/>
      <w:r w:rsidR="001D40A8">
        <w:rPr>
          <w:lang w:val="es-MX"/>
        </w:rPr>
        <w:t>getters</w:t>
      </w:r>
      <w:proofErr w:type="spellEnd"/>
      <w:r w:rsidR="001D40A8">
        <w:rPr>
          <w:lang w:val="es-MX"/>
        </w:rPr>
        <w:t>:</w:t>
      </w:r>
    </w:p>
    <w:p w14:paraId="471EC656" w14:textId="77777777" w:rsidR="001D40A8" w:rsidRDefault="001D40A8" w:rsidP="003C5EA4">
      <w:pPr>
        <w:spacing w:before="0" w:after="0"/>
        <w:ind w:left="-5"/>
        <w:rPr>
          <w:lang w:val="es-MX"/>
        </w:rPr>
      </w:pPr>
    </w:p>
    <w:p w14:paraId="4CF6A3E0" w14:textId="57286430" w:rsidR="00177416" w:rsidRDefault="00053409" w:rsidP="003C5EA4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24432E76" wp14:editId="73770AEE">
            <wp:extent cx="5734050" cy="553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1564" w14:textId="56BADDDC" w:rsidR="00A16B35" w:rsidRDefault="00A16B35" w:rsidP="003C5EA4">
      <w:pPr>
        <w:spacing w:before="0" w:after="0"/>
        <w:ind w:left="-5"/>
        <w:rPr>
          <w:lang w:val="es-MX"/>
        </w:rPr>
      </w:pPr>
    </w:p>
    <w:p w14:paraId="59DE34D6" w14:textId="3C9DCF82" w:rsidR="00F07DF1" w:rsidRDefault="00F07DF1" w:rsidP="003C5EA4">
      <w:pPr>
        <w:spacing w:before="0" w:after="0"/>
        <w:ind w:left="-5"/>
        <w:rPr>
          <w:lang w:val="es-MX"/>
        </w:rPr>
      </w:pPr>
    </w:p>
    <w:p w14:paraId="0D2E78EF" w14:textId="4A2EE2F9" w:rsidR="00F07DF1" w:rsidRDefault="00F07DF1" w:rsidP="003C5EA4">
      <w:pPr>
        <w:spacing w:before="0" w:after="0"/>
        <w:ind w:left="-5"/>
        <w:rPr>
          <w:lang w:val="es-MX"/>
        </w:rPr>
      </w:pPr>
    </w:p>
    <w:p w14:paraId="03C64B0B" w14:textId="51E02355" w:rsidR="00F07DF1" w:rsidRDefault="00F07DF1" w:rsidP="003C5EA4">
      <w:pPr>
        <w:spacing w:before="0" w:after="0"/>
        <w:ind w:left="-5"/>
        <w:rPr>
          <w:lang w:val="es-MX"/>
        </w:rPr>
      </w:pPr>
    </w:p>
    <w:p w14:paraId="1EB85BF5" w14:textId="0DCA06B9" w:rsidR="00F07DF1" w:rsidRDefault="00F07DF1" w:rsidP="003C5EA4">
      <w:pPr>
        <w:spacing w:before="0" w:after="0"/>
        <w:ind w:left="-5"/>
        <w:rPr>
          <w:lang w:val="es-MX"/>
        </w:rPr>
      </w:pPr>
    </w:p>
    <w:p w14:paraId="1A70A22E" w14:textId="4F454D5E" w:rsidR="00F07DF1" w:rsidRDefault="00F07DF1" w:rsidP="003C5EA4">
      <w:pPr>
        <w:spacing w:before="0" w:after="0"/>
        <w:ind w:left="-5"/>
        <w:rPr>
          <w:lang w:val="es-MX"/>
        </w:rPr>
      </w:pPr>
    </w:p>
    <w:p w14:paraId="30B60157" w14:textId="7C294270" w:rsidR="00F07DF1" w:rsidRDefault="00F07DF1" w:rsidP="003C5EA4">
      <w:pPr>
        <w:spacing w:before="0" w:after="0"/>
        <w:ind w:left="-5"/>
        <w:rPr>
          <w:lang w:val="es-MX"/>
        </w:rPr>
      </w:pPr>
    </w:p>
    <w:p w14:paraId="55E6BB2C" w14:textId="4A28E52B" w:rsidR="00F07DF1" w:rsidRDefault="00F07DF1" w:rsidP="003C5EA4">
      <w:pPr>
        <w:spacing w:before="0" w:after="0"/>
        <w:ind w:left="-5"/>
        <w:rPr>
          <w:lang w:val="es-MX"/>
        </w:rPr>
      </w:pPr>
    </w:p>
    <w:p w14:paraId="1DEC7FD6" w14:textId="5EB3F307" w:rsidR="00F07DF1" w:rsidRDefault="00F07DF1" w:rsidP="003C5EA4">
      <w:pPr>
        <w:spacing w:before="0" w:after="0"/>
        <w:ind w:left="-5"/>
        <w:rPr>
          <w:lang w:val="es-MX"/>
        </w:rPr>
      </w:pPr>
    </w:p>
    <w:p w14:paraId="387F40B7" w14:textId="1ECC82D5" w:rsidR="00F07DF1" w:rsidRDefault="00F07DF1" w:rsidP="003C5EA4">
      <w:pPr>
        <w:spacing w:before="0" w:after="0"/>
        <w:ind w:left="-5"/>
        <w:rPr>
          <w:lang w:val="es-MX"/>
        </w:rPr>
      </w:pPr>
    </w:p>
    <w:p w14:paraId="26C3D70F" w14:textId="4AC50B03" w:rsidR="00F07DF1" w:rsidRDefault="00F07DF1" w:rsidP="003C5EA4">
      <w:pPr>
        <w:spacing w:before="0" w:after="0"/>
        <w:ind w:left="-5"/>
        <w:rPr>
          <w:lang w:val="es-MX"/>
        </w:rPr>
      </w:pPr>
    </w:p>
    <w:p w14:paraId="044445A4" w14:textId="77777777" w:rsidR="00F07DF1" w:rsidRDefault="00F07DF1" w:rsidP="003C5EA4">
      <w:pPr>
        <w:spacing w:before="0" w:after="0"/>
        <w:ind w:left="-5"/>
        <w:rPr>
          <w:lang w:val="es-MX"/>
        </w:rPr>
      </w:pPr>
    </w:p>
    <w:p w14:paraId="278D4D2E" w14:textId="745874B6" w:rsidR="00F2619A" w:rsidRPr="00646AD0" w:rsidRDefault="00646AD0" w:rsidP="00F2619A">
      <w:pPr>
        <w:pStyle w:val="Heading2"/>
        <w:rPr>
          <w:b/>
          <w:caps w:val="0"/>
          <w:color w:val="008080"/>
          <w:lang w:val="es-MX"/>
        </w:rPr>
      </w:pPr>
      <w:bookmarkStart w:id="6" w:name="_Toc30759673"/>
      <w:r w:rsidRPr="00646AD0">
        <w:rPr>
          <w:b/>
          <w:caps w:val="0"/>
          <w:color w:val="008080"/>
          <w:lang w:val="es-MX"/>
        </w:rPr>
        <w:t>Pruebas de consum</w:t>
      </w:r>
      <w:r w:rsidR="006044BD">
        <w:rPr>
          <w:b/>
          <w:caps w:val="0"/>
          <w:color w:val="008080"/>
          <w:lang w:val="es-MX"/>
        </w:rPr>
        <w:t>o</w:t>
      </w:r>
      <w:r w:rsidRPr="00646AD0">
        <w:rPr>
          <w:b/>
          <w:caps w:val="0"/>
          <w:color w:val="008080"/>
          <w:lang w:val="es-MX"/>
        </w:rPr>
        <w:t xml:space="preserve"> del </w:t>
      </w:r>
      <w:r>
        <w:rPr>
          <w:b/>
          <w:caps w:val="0"/>
          <w:color w:val="008080"/>
          <w:lang w:val="es-MX"/>
        </w:rPr>
        <w:t>microservicio</w:t>
      </w:r>
      <w:bookmarkEnd w:id="6"/>
    </w:p>
    <w:p w14:paraId="4636B1BD" w14:textId="038317BD" w:rsidR="00F2619A" w:rsidRDefault="00F2619A" w:rsidP="00CC7F73">
      <w:pPr>
        <w:spacing w:before="0" w:after="0"/>
        <w:ind w:left="-5"/>
        <w:rPr>
          <w:lang w:val="es-MX"/>
        </w:rPr>
      </w:pPr>
    </w:p>
    <w:p w14:paraId="57325898" w14:textId="0A37886A" w:rsidR="001D40A8" w:rsidRDefault="00F5003F" w:rsidP="00CC7F73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Después de compilar el </w:t>
      </w:r>
      <w:r w:rsidR="001D40A8">
        <w:rPr>
          <w:lang w:val="es-MX"/>
        </w:rPr>
        <w:t xml:space="preserve"> servicio se </w:t>
      </w:r>
      <w:r>
        <w:rPr>
          <w:lang w:val="es-MX"/>
        </w:rPr>
        <w:t>r</w:t>
      </w:r>
      <w:r w:rsidR="007C03BF">
        <w:rPr>
          <w:lang w:val="es-MX"/>
        </w:rPr>
        <w:t>eali</w:t>
      </w:r>
      <w:r>
        <w:rPr>
          <w:lang w:val="es-MX"/>
        </w:rPr>
        <w:t>za</w:t>
      </w:r>
      <w:r w:rsidR="007C03BF">
        <w:rPr>
          <w:lang w:val="es-MX"/>
        </w:rPr>
        <w:t xml:space="preserve"> el despliegue en el servidor local, en este caso al ser </w:t>
      </w:r>
      <w:proofErr w:type="spellStart"/>
      <w:r w:rsidR="007C03BF">
        <w:rPr>
          <w:lang w:val="es-MX"/>
        </w:rPr>
        <w:t>Netbeans</w:t>
      </w:r>
      <w:proofErr w:type="spellEnd"/>
      <w:r w:rsidR="007C03BF">
        <w:rPr>
          <w:lang w:val="es-MX"/>
        </w:rPr>
        <w:t xml:space="preserve"> se desplego con </w:t>
      </w:r>
      <w:proofErr w:type="spellStart"/>
      <w:r w:rsidR="007C03BF">
        <w:rPr>
          <w:lang w:val="es-MX"/>
        </w:rPr>
        <w:t>glassfish</w:t>
      </w:r>
      <w:proofErr w:type="spellEnd"/>
      <w:r w:rsidR="00637C10">
        <w:rPr>
          <w:lang w:val="es-MX"/>
        </w:rPr>
        <w:t>.</w:t>
      </w:r>
    </w:p>
    <w:p w14:paraId="38A7E684" w14:textId="1C4323E2" w:rsidR="00637C10" w:rsidRDefault="00637C10" w:rsidP="00CC7F73">
      <w:pPr>
        <w:spacing w:before="0" w:after="0"/>
        <w:ind w:left="-5"/>
        <w:rPr>
          <w:lang w:val="es-MX"/>
        </w:rPr>
      </w:pPr>
    </w:p>
    <w:p w14:paraId="56C444FB" w14:textId="4F3BBD28" w:rsidR="00637C10" w:rsidRDefault="00637C10" w:rsidP="00CC7F73">
      <w:pPr>
        <w:spacing w:before="0" w:after="0"/>
        <w:ind w:left="-5"/>
        <w:rPr>
          <w:lang w:val="es-MX"/>
        </w:rPr>
      </w:pPr>
      <w:r>
        <w:rPr>
          <w:lang w:val="es-MX"/>
        </w:rPr>
        <w:t>Al terminar de desplegarse veremos el siguiente mensaje:</w:t>
      </w:r>
    </w:p>
    <w:p w14:paraId="41D4833E" w14:textId="77777777" w:rsidR="00976040" w:rsidRDefault="00976040" w:rsidP="00CC7F73">
      <w:pPr>
        <w:spacing w:before="0" w:after="0"/>
        <w:ind w:left="-5"/>
        <w:rPr>
          <w:lang w:val="es-MX"/>
        </w:rPr>
      </w:pPr>
    </w:p>
    <w:p w14:paraId="110DBF3D" w14:textId="06D742E9" w:rsidR="00637C10" w:rsidRDefault="00637C10" w:rsidP="00CC7F73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0B2EA4B6" wp14:editId="20B50D18">
            <wp:extent cx="6858000" cy="3348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6302" w14:textId="77777777" w:rsidR="00F07DF1" w:rsidRDefault="00F07DF1" w:rsidP="00CC7F73">
      <w:pPr>
        <w:spacing w:before="0" w:after="0"/>
        <w:ind w:left="-5"/>
        <w:rPr>
          <w:lang w:val="es-MX"/>
        </w:rPr>
      </w:pPr>
    </w:p>
    <w:p w14:paraId="78222913" w14:textId="2267D120" w:rsidR="007C03BF" w:rsidRDefault="00637C10" w:rsidP="00CC7F73">
      <w:pPr>
        <w:spacing w:before="0" w:after="0"/>
        <w:ind w:left="-5"/>
        <w:rPr>
          <w:lang w:val="es-MX"/>
        </w:rPr>
      </w:pPr>
      <w:r>
        <w:rPr>
          <w:lang w:val="es-MX"/>
        </w:rPr>
        <w:t>Con esto ya podemos realizar el consumo de nuestro servicio</w:t>
      </w:r>
      <w:r w:rsidR="00F214D5">
        <w:rPr>
          <w:lang w:val="es-MX"/>
        </w:rPr>
        <w:t xml:space="preserve">, en mi caso será con </w:t>
      </w:r>
      <w:proofErr w:type="spellStart"/>
      <w:r w:rsidR="00F214D5">
        <w:rPr>
          <w:lang w:val="es-MX"/>
        </w:rPr>
        <w:t>Postman</w:t>
      </w:r>
      <w:proofErr w:type="spellEnd"/>
      <w:r w:rsidR="00F214D5">
        <w:rPr>
          <w:lang w:val="es-MX"/>
        </w:rPr>
        <w:t xml:space="preserve"> como se muestra a continuación:</w:t>
      </w:r>
    </w:p>
    <w:p w14:paraId="6815121C" w14:textId="77777777" w:rsidR="007C03BF" w:rsidRDefault="007C03BF" w:rsidP="00CC7F73">
      <w:pPr>
        <w:spacing w:before="0" w:after="0"/>
        <w:ind w:left="-5"/>
        <w:rPr>
          <w:lang w:val="es-MX"/>
        </w:rPr>
      </w:pPr>
    </w:p>
    <w:p w14:paraId="3BA673B2" w14:textId="24D74EA3" w:rsidR="00F2619A" w:rsidRDefault="00646AD0" w:rsidP="00CC7F73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72F081A1" wp14:editId="2D8BE5F4">
            <wp:extent cx="6858000" cy="301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5190" w14:textId="77777777" w:rsidR="00646AD0" w:rsidRDefault="00646AD0" w:rsidP="00CC7F73">
      <w:pPr>
        <w:spacing w:before="0" w:after="0"/>
        <w:ind w:left="-5"/>
        <w:rPr>
          <w:lang w:val="es-MX"/>
        </w:rPr>
      </w:pPr>
    </w:p>
    <w:p w14:paraId="23782FC6" w14:textId="7891434E" w:rsidR="008D3AA5" w:rsidRPr="00495956" w:rsidRDefault="006E3EAC" w:rsidP="008D3AA5">
      <w:pPr>
        <w:pStyle w:val="Heading2"/>
        <w:rPr>
          <w:b/>
          <w:caps w:val="0"/>
          <w:color w:val="008080"/>
          <w:lang w:val="es-MX"/>
        </w:rPr>
      </w:pPr>
      <w:bookmarkStart w:id="7" w:name="_Toc30759674"/>
      <w:r>
        <w:rPr>
          <w:b/>
          <w:caps w:val="0"/>
          <w:color w:val="008080"/>
          <w:lang w:val="es-MX"/>
        </w:rPr>
        <w:t>Conten</w:t>
      </w:r>
      <w:r w:rsidR="007A697D">
        <w:rPr>
          <w:b/>
          <w:caps w:val="0"/>
          <w:color w:val="008080"/>
          <w:lang w:val="es-MX"/>
        </w:rPr>
        <w:t>erización del mic</w:t>
      </w:r>
      <w:r w:rsidR="00B270E4">
        <w:rPr>
          <w:b/>
          <w:caps w:val="0"/>
          <w:color w:val="008080"/>
          <w:lang w:val="es-MX"/>
        </w:rPr>
        <w:t>roservicio</w:t>
      </w:r>
      <w:bookmarkEnd w:id="7"/>
    </w:p>
    <w:p w14:paraId="54CD8968" w14:textId="12B33F6B" w:rsidR="008D3AA5" w:rsidRDefault="008D3AA5" w:rsidP="008D3AA5">
      <w:pPr>
        <w:spacing w:before="0" w:after="0"/>
        <w:ind w:left="-5"/>
        <w:rPr>
          <w:lang w:val="es-MX"/>
        </w:rPr>
      </w:pPr>
    </w:p>
    <w:p w14:paraId="0194B59B" w14:textId="0DC86EAF" w:rsidR="00A35BA5" w:rsidRDefault="00A35BA5" w:rsidP="008D3AA5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1.- </w:t>
      </w:r>
      <w:r w:rsidR="00B63169">
        <w:rPr>
          <w:lang w:val="es-MX"/>
        </w:rPr>
        <w:t>Para este ejemplo crearemos una carpeta en la unidad C con el nombre de Microservicio</w:t>
      </w:r>
      <w:r w:rsidR="00B63169">
        <w:rPr>
          <w:lang w:val="es-MX"/>
        </w:rPr>
        <w:t xml:space="preserve"> y copiamos el archivo .war</w:t>
      </w:r>
      <w:r w:rsidR="00880A7C">
        <w:rPr>
          <w:lang w:val="es-MX"/>
        </w:rPr>
        <w:t>:</w:t>
      </w:r>
    </w:p>
    <w:p w14:paraId="1720ED99" w14:textId="77777777" w:rsidR="003A1B8F" w:rsidRDefault="003A1B8F" w:rsidP="008D3AA5">
      <w:pPr>
        <w:spacing w:before="0" w:after="0"/>
        <w:ind w:left="-5"/>
        <w:rPr>
          <w:lang w:val="es-MX"/>
        </w:rPr>
      </w:pPr>
    </w:p>
    <w:p w14:paraId="0B01AB67" w14:textId="6ECDEA92" w:rsidR="003A1B8F" w:rsidRDefault="00880A7C" w:rsidP="008D3AA5">
      <w:pPr>
        <w:spacing w:before="0" w:after="0"/>
        <w:ind w:left="-5"/>
      </w:pPr>
      <w:r w:rsidRPr="00880A7C">
        <w:t>C:</w:t>
      </w:r>
      <w:r w:rsidR="00C51848" w:rsidRPr="00C51848">
        <w:t>\Microservicio</w:t>
      </w:r>
    </w:p>
    <w:p w14:paraId="08DE92F1" w14:textId="77777777" w:rsidR="00C51848" w:rsidRDefault="00C51848" w:rsidP="008D3AA5">
      <w:pPr>
        <w:spacing w:before="0" w:after="0"/>
        <w:ind w:left="-5"/>
      </w:pPr>
    </w:p>
    <w:p w14:paraId="74F41732" w14:textId="785DBB44" w:rsidR="00880A7C" w:rsidRDefault="006566CE" w:rsidP="008D3AA5">
      <w:pPr>
        <w:spacing w:before="0" w:after="0"/>
        <w:ind w:left="-5"/>
      </w:pPr>
      <w:r>
        <w:rPr>
          <w:noProof/>
        </w:rPr>
        <w:drawing>
          <wp:inline distT="0" distB="0" distL="0" distR="0" wp14:anchorId="3EE624A0" wp14:editId="18A87573">
            <wp:extent cx="6858000" cy="799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0889" w14:textId="77777777" w:rsidR="00880A7C" w:rsidRPr="00880A7C" w:rsidRDefault="00880A7C" w:rsidP="008D3AA5">
      <w:pPr>
        <w:spacing w:before="0" w:after="0"/>
        <w:ind w:left="-5"/>
      </w:pPr>
    </w:p>
    <w:p w14:paraId="410B42BD" w14:textId="2E05C44C" w:rsidR="00F250E8" w:rsidRDefault="00F250E8" w:rsidP="008D3AA5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2.- </w:t>
      </w:r>
      <w:r w:rsidR="00EE4AF6">
        <w:rPr>
          <w:lang w:val="es-MX"/>
        </w:rPr>
        <w:t>Se</w:t>
      </w:r>
      <w:r w:rsidR="00A03707">
        <w:rPr>
          <w:lang w:val="es-MX"/>
        </w:rPr>
        <w:t xml:space="preserve"> debe</w:t>
      </w:r>
      <w:r w:rsidR="003A1B8F">
        <w:rPr>
          <w:lang w:val="es-MX"/>
        </w:rPr>
        <w:t xml:space="preserve"> </w:t>
      </w:r>
      <w:r>
        <w:rPr>
          <w:lang w:val="es-MX"/>
        </w:rPr>
        <w:t>crear el archivo DockerFile</w:t>
      </w:r>
      <w:r w:rsidR="00A03707">
        <w:rPr>
          <w:lang w:val="es-MX"/>
        </w:rPr>
        <w:t xml:space="preserve"> dentro de la carpeta Microservicio,</w:t>
      </w:r>
      <w:r>
        <w:rPr>
          <w:lang w:val="es-MX"/>
        </w:rPr>
        <w:t xml:space="preserve"> con la siguiente estructura:</w:t>
      </w:r>
    </w:p>
    <w:p w14:paraId="3A3DE1D2" w14:textId="730D01CA" w:rsidR="002E0556" w:rsidRDefault="002E0556" w:rsidP="008D3AA5">
      <w:pPr>
        <w:spacing w:before="0" w:after="0"/>
        <w:ind w:left="-5"/>
        <w:rPr>
          <w:lang w:val="es-MX"/>
        </w:rPr>
      </w:pPr>
    </w:p>
    <w:p w14:paraId="550A8DAE" w14:textId="52D1D425" w:rsidR="002E0556" w:rsidRDefault="00B24936" w:rsidP="008D3AA5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56C463E2" wp14:editId="4738CA24">
            <wp:extent cx="452437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4BEA" w14:textId="77777777" w:rsidR="003A1B8F" w:rsidRDefault="003A1B8F" w:rsidP="008D3AA5">
      <w:pPr>
        <w:spacing w:before="0" w:after="0"/>
        <w:ind w:left="-5"/>
        <w:rPr>
          <w:lang w:val="es-MX"/>
        </w:rPr>
      </w:pPr>
    </w:p>
    <w:p w14:paraId="6A6421E3" w14:textId="669BC0BE" w:rsidR="0018283A" w:rsidRDefault="0018283A" w:rsidP="0018283A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3.- </w:t>
      </w:r>
      <w:r w:rsidR="00247E2F">
        <w:rPr>
          <w:lang w:val="es-MX"/>
        </w:rPr>
        <w:t>Se debe c</w:t>
      </w:r>
      <w:r>
        <w:rPr>
          <w:lang w:val="es-MX"/>
        </w:rPr>
        <w:t>rear el archivo sta</w:t>
      </w:r>
      <w:r w:rsidR="00804874">
        <w:rPr>
          <w:lang w:val="es-MX"/>
        </w:rPr>
        <w:t>r</w:t>
      </w:r>
      <w:r>
        <w:rPr>
          <w:lang w:val="es-MX"/>
        </w:rPr>
        <w:t>t.sh</w:t>
      </w:r>
      <w:r w:rsidR="00B24936">
        <w:rPr>
          <w:lang w:val="es-MX"/>
        </w:rPr>
        <w:t xml:space="preserve"> </w:t>
      </w:r>
      <w:r w:rsidR="00B24936">
        <w:rPr>
          <w:lang w:val="es-MX"/>
        </w:rPr>
        <w:t>dentro de la carpeta Microservicio,</w:t>
      </w:r>
      <w:r>
        <w:rPr>
          <w:lang w:val="es-MX"/>
        </w:rPr>
        <w:t xml:space="preserve"> con la siguiente estructura:</w:t>
      </w:r>
    </w:p>
    <w:p w14:paraId="003E28D2" w14:textId="77777777" w:rsidR="00B32121" w:rsidRDefault="00B32121" w:rsidP="0018283A">
      <w:pPr>
        <w:spacing w:before="0" w:after="0"/>
        <w:ind w:left="-5"/>
        <w:rPr>
          <w:lang w:val="es-MX"/>
        </w:rPr>
      </w:pPr>
    </w:p>
    <w:p w14:paraId="0A34AC84" w14:textId="09E74706" w:rsidR="007F11B8" w:rsidRDefault="006E302C" w:rsidP="00B32121">
      <w:pPr>
        <w:spacing w:before="0" w:after="0"/>
        <w:ind w:left="-5"/>
      </w:pPr>
      <w:r>
        <w:rPr>
          <w:noProof/>
        </w:rPr>
        <w:drawing>
          <wp:inline distT="0" distB="0" distL="0" distR="0" wp14:anchorId="532E9B54" wp14:editId="3E09CD24">
            <wp:extent cx="4524375" cy="76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93D9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059F1581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12466428" w14:textId="5BC6BC23" w:rsidR="00EF2014" w:rsidRDefault="00EF2014" w:rsidP="00EF2014">
      <w:pPr>
        <w:spacing w:before="0" w:after="0"/>
        <w:ind w:left="-5"/>
        <w:rPr>
          <w:lang w:val="es-MX"/>
        </w:rPr>
      </w:pPr>
      <w:r w:rsidRPr="00E51027">
        <w:rPr>
          <w:lang w:val="es-MX"/>
        </w:rPr>
        <w:t xml:space="preserve">4.- </w:t>
      </w:r>
      <w:r w:rsidR="00761F01">
        <w:rPr>
          <w:lang w:val="es-MX"/>
        </w:rPr>
        <w:t>Con los archivos anteriores</w:t>
      </w:r>
      <w:r w:rsidR="000E6CE6">
        <w:rPr>
          <w:lang w:val="es-MX"/>
        </w:rPr>
        <w:t xml:space="preserve"> ya</w:t>
      </w:r>
      <w:r w:rsidR="00761F01">
        <w:rPr>
          <w:lang w:val="es-MX"/>
        </w:rPr>
        <w:t xml:space="preserve"> podemos realizar </w:t>
      </w:r>
      <w:r w:rsidR="00264F71">
        <w:rPr>
          <w:lang w:val="es-MX"/>
        </w:rPr>
        <w:t xml:space="preserve">la imagen </w:t>
      </w:r>
      <w:r w:rsidR="00B36F8A">
        <w:rPr>
          <w:lang w:val="es-MX"/>
        </w:rPr>
        <w:t xml:space="preserve">del </w:t>
      </w:r>
      <w:proofErr w:type="spellStart"/>
      <w:r w:rsidR="0020087E">
        <w:rPr>
          <w:lang w:val="es-MX"/>
        </w:rPr>
        <w:t>docker</w:t>
      </w:r>
      <w:proofErr w:type="spellEnd"/>
      <w:r w:rsidR="000E6CE6">
        <w:rPr>
          <w:lang w:val="es-MX"/>
        </w:rPr>
        <w:t>,</w:t>
      </w:r>
      <w:r w:rsidR="00B36F8A">
        <w:rPr>
          <w:lang w:val="es-MX"/>
        </w:rPr>
        <w:t xml:space="preserve"> </w:t>
      </w:r>
      <w:r w:rsidR="00B91E4B">
        <w:rPr>
          <w:lang w:val="es-MX"/>
        </w:rPr>
        <w:t>en</w:t>
      </w:r>
      <w:r w:rsidRPr="00E51027">
        <w:rPr>
          <w:lang w:val="es-MX"/>
        </w:rPr>
        <w:t xml:space="preserve"> una </w:t>
      </w:r>
      <w:r w:rsidR="00B36F8A">
        <w:rPr>
          <w:lang w:val="es-MX"/>
        </w:rPr>
        <w:t>v</w:t>
      </w:r>
      <w:r w:rsidR="00E51027" w:rsidRPr="00E51027">
        <w:rPr>
          <w:lang w:val="es-MX"/>
        </w:rPr>
        <w:t>entana de l</w:t>
      </w:r>
      <w:r w:rsidR="00E51027">
        <w:rPr>
          <w:lang w:val="es-MX"/>
        </w:rPr>
        <w:t>ínea de comandos ejecuta</w:t>
      </w:r>
      <w:r w:rsidR="00286696">
        <w:rPr>
          <w:lang w:val="es-MX"/>
        </w:rPr>
        <w:t>ndo</w:t>
      </w:r>
      <w:r w:rsidR="00E51027">
        <w:rPr>
          <w:lang w:val="es-MX"/>
        </w:rPr>
        <w:t xml:space="preserve"> l</w:t>
      </w:r>
      <w:r w:rsidR="0020183C">
        <w:rPr>
          <w:lang w:val="es-MX"/>
        </w:rPr>
        <w:t>a</w:t>
      </w:r>
      <w:r w:rsidR="00E51027">
        <w:rPr>
          <w:lang w:val="es-MX"/>
        </w:rPr>
        <w:t>s siguientes</w:t>
      </w:r>
      <w:r w:rsidR="00867AF6">
        <w:rPr>
          <w:lang w:val="es-MX"/>
        </w:rPr>
        <w:t xml:space="preserve"> sentencias</w:t>
      </w:r>
      <w:r w:rsidR="0020183C">
        <w:rPr>
          <w:lang w:val="es-MX"/>
        </w:rPr>
        <w:t>:</w:t>
      </w:r>
    </w:p>
    <w:p w14:paraId="1361D936" w14:textId="77777777" w:rsidR="0020183C" w:rsidRDefault="0020183C" w:rsidP="00EF2014">
      <w:pPr>
        <w:spacing w:before="0" w:after="0"/>
        <w:ind w:left="-5"/>
        <w:rPr>
          <w:lang w:val="es-MX"/>
        </w:rPr>
      </w:pPr>
    </w:p>
    <w:p w14:paraId="7BC8401E" w14:textId="79CB2D9C" w:rsidR="004F0138" w:rsidRDefault="007A2345" w:rsidP="00EF2014">
      <w:pPr>
        <w:spacing w:before="0" w:after="0"/>
        <w:ind w:left="-5"/>
      </w:pPr>
      <w:r>
        <w:rPr>
          <w:noProof/>
        </w:rPr>
        <w:drawing>
          <wp:inline distT="0" distB="0" distL="0" distR="0" wp14:anchorId="02A1A366" wp14:editId="669D7D67">
            <wp:extent cx="6858000" cy="1597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238A" w14:textId="675ABCAA" w:rsidR="008C35BB" w:rsidRDefault="008C35BB" w:rsidP="00EF2014">
      <w:pPr>
        <w:spacing w:before="0" w:after="0"/>
        <w:ind w:left="-5"/>
      </w:pPr>
    </w:p>
    <w:p w14:paraId="1F04BD32" w14:textId="13DAEF2C" w:rsidR="007A2345" w:rsidRDefault="007A2345" w:rsidP="00EF2014">
      <w:pPr>
        <w:spacing w:before="0" w:after="0"/>
        <w:ind w:left="-5"/>
      </w:pPr>
    </w:p>
    <w:p w14:paraId="511633D0" w14:textId="77777777" w:rsidR="007A2345" w:rsidRDefault="007A2345" w:rsidP="00EF2014">
      <w:pPr>
        <w:spacing w:before="0" w:after="0"/>
        <w:ind w:left="-5"/>
      </w:pPr>
    </w:p>
    <w:p w14:paraId="21AFEE7C" w14:textId="7433E43D" w:rsidR="008C35BB" w:rsidRDefault="008C35BB" w:rsidP="00EF2014">
      <w:pPr>
        <w:spacing w:before="0" w:after="0"/>
        <w:ind w:left="-5"/>
        <w:rPr>
          <w:lang w:val="es-MX"/>
        </w:rPr>
      </w:pPr>
      <w:r w:rsidRPr="008C35BB">
        <w:rPr>
          <w:lang w:val="es-MX"/>
        </w:rPr>
        <w:lastRenderedPageBreak/>
        <w:t xml:space="preserve">5.- </w:t>
      </w:r>
      <w:r>
        <w:rPr>
          <w:lang w:val="es-MX"/>
        </w:rPr>
        <w:t>P</w:t>
      </w:r>
      <w:r w:rsidRPr="008C35BB">
        <w:rPr>
          <w:lang w:val="es-MX"/>
        </w:rPr>
        <w:t>ara validar que se c</w:t>
      </w:r>
      <w:r>
        <w:rPr>
          <w:lang w:val="es-MX"/>
        </w:rPr>
        <w:t>reó correctamente ejecutamos el siguiente comando:</w:t>
      </w:r>
    </w:p>
    <w:p w14:paraId="5DCA15C2" w14:textId="2CB18B4B" w:rsidR="008C35BB" w:rsidRDefault="008C35BB" w:rsidP="00EF2014">
      <w:pPr>
        <w:spacing w:before="0" w:after="0"/>
        <w:ind w:left="-5"/>
        <w:rPr>
          <w:lang w:val="es-MX"/>
        </w:rPr>
      </w:pPr>
    </w:p>
    <w:p w14:paraId="32399197" w14:textId="1F730849" w:rsidR="008C35BB" w:rsidRPr="008C35BB" w:rsidRDefault="003E019B" w:rsidP="00EF2014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1B1197E9" wp14:editId="0CFD92C0">
            <wp:extent cx="6677025" cy="52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4D8" w14:textId="2C2FD797" w:rsidR="00341916" w:rsidRPr="008C35BB" w:rsidRDefault="00341916" w:rsidP="00EF2014">
      <w:pPr>
        <w:spacing w:before="0" w:after="0"/>
        <w:ind w:left="-5"/>
        <w:rPr>
          <w:lang w:val="es-MX"/>
        </w:rPr>
      </w:pPr>
    </w:p>
    <w:p w14:paraId="426E7C85" w14:textId="02E36D4B" w:rsidR="00341916" w:rsidRPr="0052415C" w:rsidRDefault="003C1F2C" w:rsidP="00EF2014">
      <w:pPr>
        <w:spacing w:before="0" w:after="0"/>
        <w:ind w:left="-5"/>
        <w:rPr>
          <w:lang w:val="es-MX"/>
        </w:rPr>
      </w:pPr>
      <w:r>
        <w:rPr>
          <w:lang w:val="es-MX"/>
        </w:rPr>
        <w:t>6</w:t>
      </w:r>
      <w:r w:rsidR="00341916" w:rsidRPr="0052415C">
        <w:rPr>
          <w:lang w:val="es-MX"/>
        </w:rPr>
        <w:t>.-</w:t>
      </w:r>
      <w:r w:rsidR="00C9008C" w:rsidRPr="0052415C">
        <w:rPr>
          <w:lang w:val="es-MX"/>
        </w:rPr>
        <w:t xml:space="preserve"> En este paso ya se puede ejecutar </w:t>
      </w:r>
      <w:r w:rsidR="0052415C" w:rsidRPr="0052415C">
        <w:rPr>
          <w:lang w:val="es-MX"/>
        </w:rPr>
        <w:t xml:space="preserve">la imagen del </w:t>
      </w:r>
      <w:r w:rsidR="00E53ADC">
        <w:rPr>
          <w:lang w:val="es-MX"/>
        </w:rPr>
        <w:t>Docker</w:t>
      </w:r>
      <w:r w:rsidR="0052415C" w:rsidRPr="0052415C">
        <w:rPr>
          <w:lang w:val="es-MX"/>
        </w:rPr>
        <w:t xml:space="preserve"> cread</w:t>
      </w:r>
      <w:r w:rsidR="0052415C">
        <w:rPr>
          <w:lang w:val="es-MX"/>
        </w:rPr>
        <w:t>a previamente con el siguiente comando:</w:t>
      </w:r>
      <w:r w:rsidR="00341916" w:rsidRPr="0052415C">
        <w:rPr>
          <w:lang w:val="es-MX"/>
        </w:rPr>
        <w:t xml:space="preserve"> </w:t>
      </w:r>
    </w:p>
    <w:p w14:paraId="56A449D3" w14:textId="77B0F998" w:rsidR="00E1281E" w:rsidRPr="0052415C" w:rsidRDefault="00E1281E" w:rsidP="00EF2014">
      <w:pPr>
        <w:spacing w:before="0" w:after="0"/>
        <w:ind w:left="-5"/>
        <w:rPr>
          <w:lang w:val="es-MX"/>
        </w:rPr>
      </w:pPr>
    </w:p>
    <w:p w14:paraId="5B64232B" w14:textId="76BD153C" w:rsidR="00E1281E" w:rsidRDefault="000D7368" w:rsidP="00EF2014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517A9532" wp14:editId="5B4C39A9">
            <wp:extent cx="6858000" cy="32937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8AC5" w14:textId="7DA629BE" w:rsidR="00570C35" w:rsidRDefault="00570C35" w:rsidP="00EF2014">
      <w:pPr>
        <w:spacing w:before="0" w:after="0"/>
        <w:ind w:left="-5"/>
        <w:rPr>
          <w:lang w:val="es-MX"/>
        </w:rPr>
      </w:pPr>
    </w:p>
    <w:p w14:paraId="6A9C4845" w14:textId="10533479" w:rsidR="00570C35" w:rsidRDefault="00570C35" w:rsidP="00EF2014">
      <w:pPr>
        <w:spacing w:before="0" w:after="0"/>
        <w:ind w:left="-5"/>
        <w:rPr>
          <w:lang w:val="es-MX"/>
        </w:rPr>
      </w:pPr>
      <w:r>
        <w:rPr>
          <w:lang w:val="es-MX"/>
        </w:rPr>
        <w:t>7.- Al final del log podemos ver que la aplicación fue desplegada correctamente:</w:t>
      </w:r>
    </w:p>
    <w:p w14:paraId="6310D082" w14:textId="13D2FD44" w:rsidR="00570C35" w:rsidRPr="00E53ADC" w:rsidRDefault="00570C35" w:rsidP="00EF2014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204AC6E3" wp14:editId="7B39B50A">
            <wp:extent cx="6858000" cy="1285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865" w14:textId="65B669AE" w:rsidR="001A626F" w:rsidRPr="00E53ADC" w:rsidRDefault="001A626F" w:rsidP="001A626F">
      <w:pPr>
        <w:spacing w:before="0" w:after="0"/>
        <w:ind w:left="-5"/>
        <w:rPr>
          <w:lang w:val="es-MX"/>
        </w:rPr>
      </w:pPr>
    </w:p>
    <w:p w14:paraId="76D47167" w14:textId="77777777" w:rsidR="009E2D05" w:rsidRDefault="009E2D05" w:rsidP="00EF2014">
      <w:pPr>
        <w:spacing w:before="0" w:after="0"/>
        <w:ind w:left="-5"/>
        <w:rPr>
          <w:lang w:val="es-MX"/>
        </w:rPr>
      </w:pPr>
    </w:p>
    <w:p w14:paraId="20FBA833" w14:textId="77777777" w:rsidR="009E2D05" w:rsidRDefault="009E2D05" w:rsidP="00EF2014">
      <w:pPr>
        <w:spacing w:before="0" w:after="0"/>
        <w:ind w:left="-5"/>
        <w:rPr>
          <w:lang w:val="es-MX"/>
        </w:rPr>
      </w:pPr>
    </w:p>
    <w:p w14:paraId="01A0DB33" w14:textId="77777777" w:rsidR="009E2D05" w:rsidRDefault="009E2D05" w:rsidP="00EF2014">
      <w:pPr>
        <w:spacing w:before="0" w:after="0"/>
        <w:ind w:left="-5"/>
        <w:rPr>
          <w:lang w:val="es-MX"/>
        </w:rPr>
      </w:pPr>
    </w:p>
    <w:p w14:paraId="64AFA0B5" w14:textId="77777777" w:rsidR="009E2D05" w:rsidRDefault="009E2D05" w:rsidP="00EF2014">
      <w:pPr>
        <w:spacing w:before="0" w:after="0"/>
        <w:ind w:left="-5"/>
        <w:rPr>
          <w:lang w:val="es-MX"/>
        </w:rPr>
      </w:pPr>
    </w:p>
    <w:p w14:paraId="00AD6676" w14:textId="77777777" w:rsidR="009E2D05" w:rsidRDefault="009E2D05" w:rsidP="00EF2014">
      <w:pPr>
        <w:spacing w:before="0" w:after="0"/>
        <w:ind w:left="-5"/>
        <w:rPr>
          <w:lang w:val="es-MX"/>
        </w:rPr>
      </w:pPr>
    </w:p>
    <w:p w14:paraId="1BBB8D52" w14:textId="77777777" w:rsidR="009E2D05" w:rsidRDefault="009E2D05" w:rsidP="00EF2014">
      <w:pPr>
        <w:spacing w:before="0" w:after="0"/>
        <w:ind w:left="-5"/>
        <w:rPr>
          <w:lang w:val="es-MX"/>
        </w:rPr>
      </w:pPr>
    </w:p>
    <w:p w14:paraId="1AAA5E14" w14:textId="77777777" w:rsidR="009E2D05" w:rsidRDefault="009E2D05" w:rsidP="00EF2014">
      <w:pPr>
        <w:spacing w:before="0" w:after="0"/>
        <w:ind w:left="-5"/>
        <w:rPr>
          <w:lang w:val="es-MX"/>
        </w:rPr>
      </w:pPr>
    </w:p>
    <w:p w14:paraId="1F1ABF9F" w14:textId="77777777" w:rsidR="009E2D05" w:rsidRDefault="009E2D05" w:rsidP="00EF2014">
      <w:pPr>
        <w:spacing w:before="0" w:after="0"/>
        <w:ind w:left="-5"/>
        <w:rPr>
          <w:lang w:val="es-MX"/>
        </w:rPr>
      </w:pPr>
    </w:p>
    <w:p w14:paraId="131B1D39" w14:textId="77777777" w:rsidR="009E2D05" w:rsidRDefault="009E2D05" w:rsidP="00EF2014">
      <w:pPr>
        <w:spacing w:before="0" w:after="0"/>
        <w:ind w:left="-5"/>
        <w:rPr>
          <w:lang w:val="es-MX"/>
        </w:rPr>
      </w:pPr>
    </w:p>
    <w:p w14:paraId="4585A823" w14:textId="413941AB" w:rsidR="000E0C02" w:rsidRPr="004F2B08" w:rsidRDefault="009E2D05" w:rsidP="00EF2014">
      <w:pPr>
        <w:spacing w:before="0" w:after="0"/>
        <w:ind w:left="-5"/>
        <w:rPr>
          <w:lang w:val="es-MX"/>
        </w:rPr>
      </w:pPr>
      <w:r>
        <w:rPr>
          <w:lang w:val="es-MX"/>
        </w:rPr>
        <w:lastRenderedPageBreak/>
        <w:t>8</w:t>
      </w:r>
      <w:r w:rsidR="004F2B08" w:rsidRPr="004F2B08">
        <w:rPr>
          <w:lang w:val="es-MX"/>
        </w:rPr>
        <w:t xml:space="preserve">.- </w:t>
      </w:r>
      <w:r w:rsidR="000469A9">
        <w:rPr>
          <w:lang w:val="es-MX"/>
        </w:rPr>
        <w:t xml:space="preserve">Abrimos el navegador </w:t>
      </w:r>
      <w:r w:rsidR="007F1D01">
        <w:rPr>
          <w:lang w:val="es-MX"/>
        </w:rPr>
        <w:t>para validar el inicio correctamente:</w:t>
      </w:r>
    </w:p>
    <w:p w14:paraId="1E0C1443" w14:textId="77777777" w:rsidR="00E1281E" w:rsidRPr="004F2B08" w:rsidRDefault="00E1281E" w:rsidP="00EF2014">
      <w:pPr>
        <w:spacing w:before="0" w:after="0"/>
        <w:ind w:left="-5"/>
        <w:rPr>
          <w:lang w:val="es-MX"/>
        </w:rPr>
      </w:pPr>
    </w:p>
    <w:p w14:paraId="46E6DEDC" w14:textId="4C9914A3" w:rsidR="007D2C22" w:rsidRDefault="004D34FF" w:rsidP="001C4914">
      <w:pPr>
        <w:spacing w:before="0" w:after="0"/>
        <w:ind w:left="-5"/>
      </w:pPr>
      <w:r>
        <w:rPr>
          <w:noProof/>
        </w:rPr>
        <w:drawing>
          <wp:inline distT="0" distB="0" distL="0" distR="0" wp14:anchorId="6C1728B2" wp14:editId="536D6F03">
            <wp:extent cx="6858000" cy="2183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910D" w14:textId="14FE5F6A" w:rsidR="009E2D05" w:rsidRDefault="009E2D05" w:rsidP="001C4914">
      <w:pPr>
        <w:spacing w:before="0" w:after="0"/>
        <w:ind w:left="-5"/>
      </w:pPr>
    </w:p>
    <w:p w14:paraId="633E7DDC" w14:textId="2A0CA672" w:rsidR="00E37535" w:rsidRDefault="009E2D05" w:rsidP="00E37535">
      <w:pPr>
        <w:spacing w:before="0" w:after="0"/>
        <w:ind w:left="-5"/>
        <w:rPr>
          <w:lang w:val="es-MX"/>
        </w:rPr>
      </w:pPr>
      <w:r w:rsidRPr="009E2D05">
        <w:rPr>
          <w:lang w:val="es-MX"/>
        </w:rPr>
        <w:t>9.- Es hora de</w:t>
      </w:r>
      <w:r>
        <w:rPr>
          <w:lang w:val="es-MX"/>
        </w:rPr>
        <w:t xml:space="preserve"> validar </w:t>
      </w:r>
      <w:r w:rsidR="00E37535">
        <w:rPr>
          <w:lang w:val="es-MX"/>
        </w:rPr>
        <w:t>nuestro microservicio ejecutándose dentro de Docker</w:t>
      </w:r>
      <w:r w:rsidR="006A7837">
        <w:rPr>
          <w:lang w:val="es-MX"/>
        </w:rPr>
        <w:t xml:space="preserve"> con el puerto 8090</w:t>
      </w:r>
      <w:r w:rsidR="00E37535">
        <w:rPr>
          <w:lang w:val="es-MX"/>
        </w:rPr>
        <w:t xml:space="preserve">, en mi caso queda de esta manera: </w:t>
      </w:r>
      <w:r w:rsidR="00896F11" w:rsidRPr="00896F11">
        <w:rPr>
          <w:lang w:val="es-MX"/>
        </w:rPr>
        <w:t>http://localhost:8090/PizzasAutentia/api/sps/helloworld/v1</w:t>
      </w:r>
    </w:p>
    <w:p w14:paraId="1AE21ADD" w14:textId="2F8FFD2A" w:rsidR="00896F11" w:rsidRDefault="00896F11" w:rsidP="00E37535">
      <w:pPr>
        <w:spacing w:before="0" w:after="0"/>
        <w:ind w:left="-5"/>
        <w:rPr>
          <w:lang w:val="es-MX"/>
        </w:rPr>
      </w:pPr>
    </w:p>
    <w:p w14:paraId="41F01298" w14:textId="5B4C64C4" w:rsidR="00896F11" w:rsidRDefault="003C2B5B" w:rsidP="00E37535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1CC28A0C" wp14:editId="2AE94825">
            <wp:extent cx="6858000" cy="16618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86533" cy="16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2AB3" w14:textId="6851882F" w:rsidR="00896F11" w:rsidRDefault="00896F11" w:rsidP="00E37535">
      <w:pPr>
        <w:spacing w:before="0" w:after="0"/>
        <w:ind w:left="-5"/>
        <w:rPr>
          <w:lang w:val="es-MX"/>
        </w:rPr>
      </w:pPr>
    </w:p>
    <w:p w14:paraId="1AE25A08" w14:textId="2384718F" w:rsidR="003C2B5B" w:rsidRDefault="003C2B5B" w:rsidP="00E37535">
      <w:pPr>
        <w:spacing w:before="0" w:after="0"/>
        <w:ind w:left="-5"/>
        <w:rPr>
          <w:lang w:val="es-MX"/>
        </w:rPr>
      </w:pPr>
      <w:r>
        <w:rPr>
          <w:lang w:val="es-MX"/>
        </w:rPr>
        <w:t xml:space="preserve">Ya tenemos nuestro microservicio </w:t>
      </w:r>
      <w:r w:rsidR="0093048A">
        <w:rPr>
          <w:lang w:val="es-MX"/>
        </w:rPr>
        <w:t xml:space="preserve">en </w:t>
      </w:r>
      <w:r>
        <w:rPr>
          <w:lang w:val="es-MX"/>
        </w:rPr>
        <w:t>java ejecutándose dentro de</w:t>
      </w:r>
      <w:r w:rsidR="00593B53">
        <w:rPr>
          <w:lang w:val="es-MX"/>
        </w:rPr>
        <w:t xml:space="preserve"> Docker</w:t>
      </w:r>
      <w:r w:rsidR="00DD38AB">
        <w:rPr>
          <w:lang w:val="es-MX"/>
        </w:rPr>
        <w:t xml:space="preserve">, </w:t>
      </w:r>
      <w:r w:rsidR="0093048A">
        <w:rPr>
          <w:lang w:val="es-MX"/>
        </w:rPr>
        <w:t xml:space="preserve">aquí una prueba mediante </w:t>
      </w:r>
      <w:proofErr w:type="spellStart"/>
      <w:r w:rsidR="0093048A">
        <w:rPr>
          <w:lang w:val="es-MX"/>
        </w:rPr>
        <w:t>postman</w:t>
      </w:r>
      <w:proofErr w:type="spellEnd"/>
      <w:r w:rsidR="0093048A">
        <w:rPr>
          <w:lang w:val="es-MX"/>
        </w:rPr>
        <w:t>:</w:t>
      </w:r>
    </w:p>
    <w:p w14:paraId="39B8A73F" w14:textId="7BF4EA56" w:rsidR="0093048A" w:rsidRDefault="0093048A" w:rsidP="00E37535">
      <w:pPr>
        <w:spacing w:before="0" w:after="0"/>
        <w:ind w:left="-5"/>
        <w:rPr>
          <w:lang w:val="es-MX"/>
        </w:rPr>
      </w:pPr>
    </w:p>
    <w:p w14:paraId="7DCEDCE6" w14:textId="2197FBC2" w:rsidR="0093048A" w:rsidRPr="009E2D05" w:rsidRDefault="0093048A" w:rsidP="00E37535">
      <w:pPr>
        <w:spacing w:before="0" w:after="0"/>
        <w:ind w:left="-5"/>
        <w:rPr>
          <w:lang w:val="es-MX"/>
        </w:rPr>
      </w:pPr>
      <w:r>
        <w:rPr>
          <w:noProof/>
        </w:rPr>
        <w:drawing>
          <wp:inline distT="0" distB="0" distL="0" distR="0" wp14:anchorId="5EA1FC5E" wp14:editId="4C74835D">
            <wp:extent cx="6858000" cy="25634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C849" w14:textId="08209056" w:rsidR="00CF4C6D" w:rsidRDefault="00CF4C6D" w:rsidP="00D13E1E">
      <w:pPr>
        <w:pStyle w:val="Sinespaciado1"/>
        <w:jc w:val="center"/>
        <w:rPr>
          <w:rFonts w:asciiTheme="minorHAnsi" w:eastAsiaTheme="minorEastAsia" w:hAnsiTheme="minorHAnsi" w:cstheme="minorBidi"/>
          <w:bCs w:val="0"/>
          <w:color w:val="auto"/>
        </w:rPr>
      </w:pPr>
    </w:p>
    <w:p w14:paraId="644DEEBC" w14:textId="1CCC84AE" w:rsidR="00B75289" w:rsidRDefault="00B75289" w:rsidP="00D13E1E">
      <w:pPr>
        <w:pStyle w:val="Sinespaciado1"/>
        <w:jc w:val="center"/>
        <w:rPr>
          <w:rFonts w:asciiTheme="minorHAnsi" w:eastAsiaTheme="minorEastAsia" w:hAnsiTheme="minorHAnsi" w:cstheme="minorBidi"/>
          <w:bCs w:val="0"/>
          <w:color w:val="auto"/>
        </w:rPr>
      </w:pPr>
    </w:p>
    <w:p w14:paraId="6D0ACDA4" w14:textId="528002E4" w:rsidR="00B75289" w:rsidRDefault="00B75289" w:rsidP="00D13E1E">
      <w:pPr>
        <w:pStyle w:val="Sinespaciado1"/>
        <w:jc w:val="center"/>
        <w:rPr>
          <w:rFonts w:asciiTheme="minorHAnsi" w:eastAsiaTheme="minorEastAsia" w:hAnsiTheme="minorHAnsi" w:cstheme="minorBidi"/>
          <w:bCs w:val="0"/>
          <w:color w:val="auto"/>
        </w:rPr>
      </w:pPr>
    </w:p>
    <w:p w14:paraId="13FBB77A" w14:textId="3ABA8435" w:rsidR="00B75289" w:rsidRDefault="00B75289" w:rsidP="00D13E1E">
      <w:pPr>
        <w:pStyle w:val="Sinespaciado1"/>
        <w:jc w:val="center"/>
        <w:rPr>
          <w:rFonts w:asciiTheme="minorHAnsi" w:eastAsiaTheme="minorEastAsia" w:hAnsiTheme="minorHAnsi" w:cstheme="minorBidi"/>
          <w:bCs w:val="0"/>
          <w:color w:val="auto"/>
        </w:rPr>
      </w:pPr>
    </w:p>
    <w:p w14:paraId="206ECAA2" w14:textId="55607979" w:rsidR="00B75289" w:rsidRDefault="00B75289" w:rsidP="00D13E1E">
      <w:pPr>
        <w:pStyle w:val="Sinespaciado1"/>
        <w:jc w:val="center"/>
        <w:rPr>
          <w:rFonts w:asciiTheme="minorHAnsi" w:eastAsiaTheme="minorEastAsia" w:hAnsiTheme="minorHAnsi" w:cstheme="minorBidi"/>
          <w:bCs w:val="0"/>
          <w:color w:val="auto"/>
        </w:rPr>
      </w:pPr>
    </w:p>
    <w:p w14:paraId="712101E1" w14:textId="1A51F64C" w:rsidR="00B75289" w:rsidRDefault="00B75289" w:rsidP="00D13E1E">
      <w:pPr>
        <w:pStyle w:val="Sinespaciado1"/>
        <w:jc w:val="center"/>
        <w:rPr>
          <w:rFonts w:asciiTheme="minorHAnsi" w:eastAsiaTheme="minorEastAsia" w:hAnsiTheme="minorHAnsi" w:cstheme="minorBidi"/>
          <w:bCs w:val="0"/>
          <w:color w:val="auto"/>
        </w:rPr>
      </w:pPr>
    </w:p>
    <w:p w14:paraId="55628844" w14:textId="40127D8F" w:rsidR="00B75289" w:rsidRDefault="00B75289" w:rsidP="00D13E1E">
      <w:pPr>
        <w:pStyle w:val="Sinespaciado1"/>
        <w:jc w:val="center"/>
        <w:rPr>
          <w:rFonts w:asciiTheme="minorHAnsi" w:eastAsiaTheme="minorEastAsia" w:hAnsiTheme="minorHAnsi" w:cstheme="minorBidi"/>
          <w:bCs w:val="0"/>
          <w:color w:val="auto"/>
        </w:rPr>
      </w:pPr>
    </w:p>
    <w:p w14:paraId="51691E1F" w14:textId="77777777" w:rsidR="00B75289" w:rsidRDefault="00B75289" w:rsidP="00D13E1E">
      <w:pPr>
        <w:pStyle w:val="Sinespaciado1"/>
        <w:jc w:val="center"/>
        <w:rPr>
          <w:rFonts w:asciiTheme="minorHAnsi" w:eastAsiaTheme="minorEastAsia" w:hAnsiTheme="minorHAnsi" w:cstheme="minorBidi"/>
          <w:bCs w:val="0"/>
          <w:color w:val="auto"/>
        </w:rPr>
      </w:pPr>
    </w:p>
    <w:p w14:paraId="031C1B57" w14:textId="77777777" w:rsidR="003C2B5B" w:rsidRPr="009E2D05" w:rsidRDefault="003C2B5B" w:rsidP="00D13E1E">
      <w:pPr>
        <w:pStyle w:val="Sinespaciado1"/>
        <w:jc w:val="center"/>
        <w:rPr>
          <w:rFonts w:asciiTheme="minorHAnsi" w:eastAsiaTheme="minorEastAsia" w:hAnsiTheme="minorHAnsi" w:cstheme="minorBidi"/>
          <w:bCs w:val="0"/>
          <w:color w:val="auto"/>
        </w:rPr>
      </w:pPr>
    </w:p>
    <w:p w14:paraId="63094F13" w14:textId="77777777" w:rsidR="00D13E1E" w:rsidRPr="009E2D05" w:rsidRDefault="00D13E1E" w:rsidP="00D13E1E">
      <w:pPr>
        <w:pStyle w:val="Sinespaciado1"/>
        <w:jc w:val="center"/>
        <w:rPr>
          <w:color w:val="7F7F7F" w:themeColor="text1" w:themeTint="80"/>
          <w:sz w:val="24"/>
        </w:rPr>
      </w:pPr>
      <w:r w:rsidRPr="009E2D05">
        <w:rPr>
          <w:b/>
          <w:color w:val="C00000"/>
          <w:sz w:val="96"/>
        </w:rPr>
        <w:t>S&amp;P</w:t>
      </w:r>
      <w:r w:rsidRPr="009E2D05">
        <w:rPr>
          <w:b/>
          <w:color w:val="7F7F7F" w:themeColor="text1" w:themeTint="80"/>
          <w:sz w:val="96"/>
        </w:rPr>
        <w:t>Solutions</w:t>
      </w:r>
    </w:p>
    <w:p w14:paraId="772B64C4" w14:textId="77777777" w:rsidR="00D13E1E" w:rsidRPr="009E2D05" w:rsidRDefault="00D13E1E" w:rsidP="00077517">
      <w:pPr>
        <w:rPr>
          <w:lang w:val="es-MX"/>
        </w:rPr>
      </w:pPr>
    </w:p>
    <w:sectPr w:rsidR="00D13E1E" w:rsidRPr="009E2D05" w:rsidSect="001B6BA3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63C15" w14:textId="77777777" w:rsidR="00EC3645" w:rsidRDefault="00EC3645" w:rsidP="001B6BA3">
      <w:pPr>
        <w:spacing w:before="0" w:after="0" w:line="240" w:lineRule="auto"/>
      </w:pPr>
      <w:r>
        <w:separator/>
      </w:r>
    </w:p>
  </w:endnote>
  <w:endnote w:type="continuationSeparator" w:id="0">
    <w:p w14:paraId="1ECC9BFA" w14:textId="77777777" w:rsidR="00EC3645" w:rsidRDefault="00EC3645" w:rsidP="001B6B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EndPr/>
    <w:sdtContent>
      <w:p w14:paraId="65CB0F6A" w14:textId="77777777" w:rsidR="00CF4C6D" w:rsidRDefault="00CF4C6D" w:rsidP="00E61A93">
        <w:pPr>
          <w:pStyle w:val="Footer"/>
        </w:pPr>
      </w:p>
      <w:p w14:paraId="3A1B4E25" w14:textId="77777777" w:rsidR="00CF4C6D" w:rsidRPr="001B6BA3" w:rsidRDefault="00CF4C6D" w:rsidP="001B6BA3">
        <w:pPr>
          <w:pStyle w:val="Footer"/>
          <w:jc w:val="right"/>
          <w:rPr>
            <w:sz w:val="22"/>
          </w:rPr>
        </w:pPr>
        <w:r>
          <w:t xml:space="preserve">  </w:t>
        </w: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80371" w14:textId="77777777" w:rsidR="00EC3645" w:rsidRDefault="00EC3645" w:rsidP="001B6BA3">
      <w:pPr>
        <w:spacing w:before="0" w:after="0" w:line="240" w:lineRule="auto"/>
      </w:pPr>
      <w:r>
        <w:separator/>
      </w:r>
    </w:p>
  </w:footnote>
  <w:footnote w:type="continuationSeparator" w:id="0">
    <w:p w14:paraId="18B9FD61" w14:textId="77777777" w:rsidR="00EC3645" w:rsidRDefault="00EC3645" w:rsidP="001B6B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CCC5" w14:textId="5943227C" w:rsidR="00CF4C6D" w:rsidRDefault="00CF4C6D" w:rsidP="00E61A93">
    <w:pPr>
      <w:pStyle w:val="Header"/>
      <w:rPr>
        <w:noProof/>
      </w:rPr>
    </w:pPr>
    <w:r w:rsidRPr="00174DC7">
      <w:rPr>
        <w:b/>
        <w:color w:val="C00000"/>
        <w:sz w:val="36"/>
      </w:rPr>
      <w:t>S&amp;P</w:t>
    </w:r>
    <w:r w:rsidRPr="00174DC7">
      <w:rPr>
        <w:b/>
        <w:color w:val="7F7F7F" w:themeColor="text1" w:themeTint="80"/>
        <w:sz w:val="36"/>
      </w:rPr>
      <w:t>Solutions</w:t>
    </w:r>
    <w:r>
      <w:rPr>
        <w:noProof/>
      </w:rPr>
      <w:t xml:space="preserve">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9B0"/>
    <w:multiLevelType w:val="hybridMultilevel"/>
    <w:tmpl w:val="466E5D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D0647"/>
    <w:multiLevelType w:val="hybridMultilevel"/>
    <w:tmpl w:val="02F25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992"/>
    <w:multiLevelType w:val="hybridMultilevel"/>
    <w:tmpl w:val="C5643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578CF"/>
    <w:multiLevelType w:val="hybridMultilevel"/>
    <w:tmpl w:val="A62C65F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5235F2"/>
    <w:multiLevelType w:val="hybridMultilevel"/>
    <w:tmpl w:val="8608729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FE52C41"/>
    <w:multiLevelType w:val="hybridMultilevel"/>
    <w:tmpl w:val="9CD06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379DA"/>
    <w:multiLevelType w:val="hybridMultilevel"/>
    <w:tmpl w:val="E3165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A0628"/>
    <w:multiLevelType w:val="hybridMultilevel"/>
    <w:tmpl w:val="96302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733BE"/>
    <w:multiLevelType w:val="hybridMultilevel"/>
    <w:tmpl w:val="67AA5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A29D0"/>
    <w:multiLevelType w:val="hybridMultilevel"/>
    <w:tmpl w:val="95E8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FA4"/>
    <w:rsid w:val="0003208C"/>
    <w:rsid w:val="000337ED"/>
    <w:rsid w:val="000354C0"/>
    <w:rsid w:val="00045CE1"/>
    <w:rsid w:val="000469A9"/>
    <w:rsid w:val="00053409"/>
    <w:rsid w:val="000538B9"/>
    <w:rsid w:val="00053A6B"/>
    <w:rsid w:val="00054038"/>
    <w:rsid w:val="000545EF"/>
    <w:rsid w:val="00063475"/>
    <w:rsid w:val="000646F9"/>
    <w:rsid w:val="00065A21"/>
    <w:rsid w:val="000674DA"/>
    <w:rsid w:val="000736DF"/>
    <w:rsid w:val="00077517"/>
    <w:rsid w:val="000849D8"/>
    <w:rsid w:val="00090D1B"/>
    <w:rsid w:val="000B3CD1"/>
    <w:rsid w:val="000D7368"/>
    <w:rsid w:val="000E0C02"/>
    <w:rsid w:val="000E3B5A"/>
    <w:rsid w:val="000E6CE6"/>
    <w:rsid w:val="000F0FC8"/>
    <w:rsid w:val="0011783D"/>
    <w:rsid w:val="00125350"/>
    <w:rsid w:val="00141F17"/>
    <w:rsid w:val="00145A42"/>
    <w:rsid w:val="001518D9"/>
    <w:rsid w:val="001572B9"/>
    <w:rsid w:val="00177416"/>
    <w:rsid w:val="0018283A"/>
    <w:rsid w:val="00185820"/>
    <w:rsid w:val="001925E4"/>
    <w:rsid w:val="00193E29"/>
    <w:rsid w:val="001A626F"/>
    <w:rsid w:val="001B4C6B"/>
    <w:rsid w:val="001B6BA3"/>
    <w:rsid w:val="001C300B"/>
    <w:rsid w:val="001C4914"/>
    <w:rsid w:val="001D40A8"/>
    <w:rsid w:val="001F48F1"/>
    <w:rsid w:val="0020087E"/>
    <w:rsid w:val="0020183C"/>
    <w:rsid w:val="00204881"/>
    <w:rsid w:val="0020519F"/>
    <w:rsid w:val="00206012"/>
    <w:rsid w:val="00215538"/>
    <w:rsid w:val="00230C7B"/>
    <w:rsid w:val="002348B0"/>
    <w:rsid w:val="00240A05"/>
    <w:rsid w:val="00247E2F"/>
    <w:rsid w:val="002568B3"/>
    <w:rsid w:val="00264F71"/>
    <w:rsid w:val="00283E41"/>
    <w:rsid w:val="002847FB"/>
    <w:rsid w:val="00285046"/>
    <w:rsid w:val="00285079"/>
    <w:rsid w:val="002864A0"/>
    <w:rsid w:val="00286696"/>
    <w:rsid w:val="0029740D"/>
    <w:rsid w:val="0029748E"/>
    <w:rsid w:val="002A45AB"/>
    <w:rsid w:val="002A7653"/>
    <w:rsid w:val="002B4157"/>
    <w:rsid w:val="002C1711"/>
    <w:rsid w:val="002E0064"/>
    <w:rsid w:val="002E0556"/>
    <w:rsid w:val="002F168F"/>
    <w:rsid w:val="002F39C2"/>
    <w:rsid w:val="00307697"/>
    <w:rsid w:val="00314C6C"/>
    <w:rsid w:val="0032192F"/>
    <w:rsid w:val="003408D6"/>
    <w:rsid w:val="00341916"/>
    <w:rsid w:val="00344CB9"/>
    <w:rsid w:val="003524B7"/>
    <w:rsid w:val="0038294E"/>
    <w:rsid w:val="00382E0C"/>
    <w:rsid w:val="003929C6"/>
    <w:rsid w:val="003966A6"/>
    <w:rsid w:val="003A1B8F"/>
    <w:rsid w:val="003A6017"/>
    <w:rsid w:val="003A60A9"/>
    <w:rsid w:val="003B0650"/>
    <w:rsid w:val="003B1ADD"/>
    <w:rsid w:val="003B69CF"/>
    <w:rsid w:val="003B7A2C"/>
    <w:rsid w:val="003C1F2C"/>
    <w:rsid w:val="003C2B5B"/>
    <w:rsid w:val="003C5EA4"/>
    <w:rsid w:val="003D180B"/>
    <w:rsid w:val="003D5F9E"/>
    <w:rsid w:val="003D6405"/>
    <w:rsid w:val="003E019B"/>
    <w:rsid w:val="003F25D5"/>
    <w:rsid w:val="003F5FE8"/>
    <w:rsid w:val="003F6EDB"/>
    <w:rsid w:val="00403DB5"/>
    <w:rsid w:val="00425828"/>
    <w:rsid w:val="00434C2D"/>
    <w:rsid w:val="004420B0"/>
    <w:rsid w:val="00452099"/>
    <w:rsid w:val="00455F72"/>
    <w:rsid w:val="00456741"/>
    <w:rsid w:val="004567B1"/>
    <w:rsid w:val="004613CD"/>
    <w:rsid w:val="00463E56"/>
    <w:rsid w:val="004657BF"/>
    <w:rsid w:val="00466403"/>
    <w:rsid w:val="00473534"/>
    <w:rsid w:val="00475091"/>
    <w:rsid w:val="00477860"/>
    <w:rsid w:val="00495956"/>
    <w:rsid w:val="004973DA"/>
    <w:rsid w:val="004A22A4"/>
    <w:rsid w:val="004C008A"/>
    <w:rsid w:val="004D34FF"/>
    <w:rsid w:val="004D3EE0"/>
    <w:rsid w:val="004E3ABC"/>
    <w:rsid w:val="004E7E0D"/>
    <w:rsid w:val="004F0138"/>
    <w:rsid w:val="004F2B08"/>
    <w:rsid w:val="00502AD6"/>
    <w:rsid w:val="0050708F"/>
    <w:rsid w:val="00517F5E"/>
    <w:rsid w:val="005233AE"/>
    <w:rsid w:val="00523E73"/>
    <w:rsid w:val="0052415C"/>
    <w:rsid w:val="00526D24"/>
    <w:rsid w:val="00564AD6"/>
    <w:rsid w:val="00570C35"/>
    <w:rsid w:val="005739BE"/>
    <w:rsid w:val="00582F7A"/>
    <w:rsid w:val="00590464"/>
    <w:rsid w:val="00593542"/>
    <w:rsid w:val="005936A4"/>
    <w:rsid w:val="00593B53"/>
    <w:rsid w:val="005970AA"/>
    <w:rsid w:val="005D601E"/>
    <w:rsid w:val="005F573E"/>
    <w:rsid w:val="005F5857"/>
    <w:rsid w:val="00601A34"/>
    <w:rsid w:val="0060242B"/>
    <w:rsid w:val="00602450"/>
    <w:rsid w:val="006044BD"/>
    <w:rsid w:val="00612F95"/>
    <w:rsid w:val="00620DE1"/>
    <w:rsid w:val="00635892"/>
    <w:rsid w:val="00636EEA"/>
    <w:rsid w:val="00637C10"/>
    <w:rsid w:val="00640BFF"/>
    <w:rsid w:val="00641653"/>
    <w:rsid w:val="00646AD0"/>
    <w:rsid w:val="00646DF6"/>
    <w:rsid w:val="00654A6F"/>
    <w:rsid w:val="006566CE"/>
    <w:rsid w:val="00677789"/>
    <w:rsid w:val="00680A8A"/>
    <w:rsid w:val="00680D21"/>
    <w:rsid w:val="006A1798"/>
    <w:rsid w:val="006A7837"/>
    <w:rsid w:val="006C1EF0"/>
    <w:rsid w:val="006D04AD"/>
    <w:rsid w:val="006D58FE"/>
    <w:rsid w:val="006D6F93"/>
    <w:rsid w:val="006D7ADF"/>
    <w:rsid w:val="006E302C"/>
    <w:rsid w:val="006E3EAC"/>
    <w:rsid w:val="006E77CC"/>
    <w:rsid w:val="007041A1"/>
    <w:rsid w:val="007045A9"/>
    <w:rsid w:val="007179C3"/>
    <w:rsid w:val="007208BE"/>
    <w:rsid w:val="00757621"/>
    <w:rsid w:val="007615BA"/>
    <w:rsid w:val="00761F01"/>
    <w:rsid w:val="00770A25"/>
    <w:rsid w:val="00772BDC"/>
    <w:rsid w:val="00777D8A"/>
    <w:rsid w:val="00787CEC"/>
    <w:rsid w:val="007928DD"/>
    <w:rsid w:val="00795E58"/>
    <w:rsid w:val="007A2345"/>
    <w:rsid w:val="007A697D"/>
    <w:rsid w:val="007C03BF"/>
    <w:rsid w:val="007C41D7"/>
    <w:rsid w:val="007C4F40"/>
    <w:rsid w:val="007C6440"/>
    <w:rsid w:val="007D14F3"/>
    <w:rsid w:val="007D2C22"/>
    <w:rsid w:val="007D2DC7"/>
    <w:rsid w:val="007D6FFF"/>
    <w:rsid w:val="007E144E"/>
    <w:rsid w:val="007E38ED"/>
    <w:rsid w:val="007E77A4"/>
    <w:rsid w:val="007F11B8"/>
    <w:rsid w:val="007F1D01"/>
    <w:rsid w:val="007F4615"/>
    <w:rsid w:val="007F5AF5"/>
    <w:rsid w:val="007F7053"/>
    <w:rsid w:val="00800BDE"/>
    <w:rsid w:val="008037D9"/>
    <w:rsid w:val="00804874"/>
    <w:rsid w:val="008077BB"/>
    <w:rsid w:val="0081403A"/>
    <w:rsid w:val="00817A7F"/>
    <w:rsid w:val="00822622"/>
    <w:rsid w:val="00823A9D"/>
    <w:rsid w:val="00823B6F"/>
    <w:rsid w:val="008255EC"/>
    <w:rsid w:val="00840D18"/>
    <w:rsid w:val="00846620"/>
    <w:rsid w:val="00850328"/>
    <w:rsid w:val="00853739"/>
    <w:rsid w:val="00854FF6"/>
    <w:rsid w:val="0085602F"/>
    <w:rsid w:val="008570C9"/>
    <w:rsid w:val="00861C48"/>
    <w:rsid w:val="00867AF6"/>
    <w:rsid w:val="00872515"/>
    <w:rsid w:val="00873BB1"/>
    <w:rsid w:val="008766D2"/>
    <w:rsid w:val="00880A7C"/>
    <w:rsid w:val="00886FC7"/>
    <w:rsid w:val="008910E5"/>
    <w:rsid w:val="00893871"/>
    <w:rsid w:val="00895B31"/>
    <w:rsid w:val="00896F11"/>
    <w:rsid w:val="00897680"/>
    <w:rsid w:val="008A0564"/>
    <w:rsid w:val="008C24C3"/>
    <w:rsid w:val="008C35BB"/>
    <w:rsid w:val="008D3AA5"/>
    <w:rsid w:val="008E3A8C"/>
    <w:rsid w:val="009154DE"/>
    <w:rsid w:val="00921206"/>
    <w:rsid w:val="00927985"/>
    <w:rsid w:val="0093048A"/>
    <w:rsid w:val="00935FA4"/>
    <w:rsid w:val="009372E7"/>
    <w:rsid w:val="00943EDC"/>
    <w:rsid w:val="00945332"/>
    <w:rsid w:val="0096473C"/>
    <w:rsid w:val="0097386E"/>
    <w:rsid w:val="00976040"/>
    <w:rsid w:val="00983987"/>
    <w:rsid w:val="00983E05"/>
    <w:rsid w:val="00985A4C"/>
    <w:rsid w:val="009901D2"/>
    <w:rsid w:val="00997719"/>
    <w:rsid w:val="009A27AB"/>
    <w:rsid w:val="009A5F16"/>
    <w:rsid w:val="009B2D7F"/>
    <w:rsid w:val="009B6E8F"/>
    <w:rsid w:val="009D5D02"/>
    <w:rsid w:val="009E2D05"/>
    <w:rsid w:val="009F7A2D"/>
    <w:rsid w:val="009F7AD1"/>
    <w:rsid w:val="00A007BD"/>
    <w:rsid w:val="00A015C2"/>
    <w:rsid w:val="00A03429"/>
    <w:rsid w:val="00A03707"/>
    <w:rsid w:val="00A04DB5"/>
    <w:rsid w:val="00A07839"/>
    <w:rsid w:val="00A16B35"/>
    <w:rsid w:val="00A256B5"/>
    <w:rsid w:val="00A2739C"/>
    <w:rsid w:val="00A337E8"/>
    <w:rsid w:val="00A35BA5"/>
    <w:rsid w:val="00A35EFD"/>
    <w:rsid w:val="00A36E1B"/>
    <w:rsid w:val="00A55642"/>
    <w:rsid w:val="00A5688A"/>
    <w:rsid w:val="00A62FB3"/>
    <w:rsid w:val="00A77EDA"/>
    <w:rsid w:val="00A84D76"/>
    <w:rsid w:val="00A852F7"/>
    <w:rsid w:val="00A87F74"/>
    <w:rsid w:val="00A922EB"/>
    <w:rsid w:val="00AA0993"/>
    <w:rsid w:val="00AA4949"/>
    <w:rsid w:val="00AA61DE"/>
    <w:rsid w:val="00AD29F4"/>
    <w:rsid w:val="00AD72B6"/>
    <w:rsid w:val="00AE7934"/>
    <w:rsid w:val="00AF1A48"/>
    <w:rsid w:val="00AF39D4"/>
    <w:rsid w:val="00B00683"/>
    <w:rsid w:val="00B11621"/>
    <w:rsid w:val="00B24936"/>
    <w:rsid w:val="00B270E4"/>
    <w:rsid w:val="00B32121"/>
    <w:rsid w:val="00B36F8A"/>
    <w:rsid w:val="00B44758"/>
    <w:rsid w:val="00B45E9D"/>
    <w:rsid w:val="00B4771F"/>
    <w:rsid w:val="00B61E9E"/>
    <w:rsid w:val="00B63169"/>
    <w:rsid w:val="00B74D83"/>
    <w:rsid w:val="00B75289"/>
    <w:rsid w:val="00B76AF6"/>
    <w:rsid w:val="00B80B82"/>
    <w:rsid w:val="00B91E4B"/>
    <w:rsid w:val="00BA2FB3"/>
    <w:rsid w:val="00BB2E07"/>
    <w:rsid w:val="00BC68C4"/>
    <w:rsid w:val="00BE26F5"/>
    <w:rsid w:val="00BF6227"/>
    <w:rsid w:val="00C022CE"/>
    <w:rsid w:val="00C0596E"/>
    <w:rsid w:val="00C16418"/>
    <w:rsid w:val="00C217C9"/>
    <w:rsid w:val="00C2377A"/>
    <w:rsid w:val="00C361C2"/>
    <w:rsid w:val="00C36ED3"/>
    <w:rsid w:val="00C3717B"/>
    <w:rsid w:val="00C404C6"/>
    <w:rsid w:val="00C42487"/>
    <w:rsid w:val="00C45CAE"/>
    <w:rsid w:val="00C51848"/>
    <w:rsid w:val="00C62180"/>
    <w:rsid w:val="00C62A22"/>
    <w:rsid w:val="00C77A71"/>
    <w:rsid w:val="00C84F04"/>
    <w:rsid w:val="00C9008C"/>
    <w:rsid w:val="00CA7FFD"/>
    <w:rsid w:val="00CB1438"/>
    <w:rsid w:val="00CC0A1A"/>
    <w:rsid w:val="00CC24B8"/>
    <w:rsid w:val="00CC4391"/>
    <w:rsid w:val="00CC7384"/>
    <w:rsid w:val="00CC7F73"/>
    <w:rsid w:val="00CD0967"/>
    <w:rsid w:val="00CD1A06"/>
    <w:rsid w:val="00CD3D4D"/>
    <w:rsid w:val="00CE7356"/>
    <w:rsid w:val="00CF4C6D"/>
    <w:rsid w:val="00D06DF0"/>
    <w:rsid w:val="00D13E1E"/>
    <w:rsid w:val="00D2403B"/>
    <w:rsid w:val="00D36F85"/>
    <w:rsid w:val="00D4128A"/>
    <w:rsid w:val="00D4250F"/>
    <w:rsid w:val="00D43294"/>
    <w:rsid w:val="00D5743E"/>
    <w:rsid w:val="00D60793"/>
    <w:rsid w:val="00D65909"/>
    <w:rsid w:val="00D72909"/>
    <w:rsid w:val="00D825FF"/>
    <w:rsid w:val="00D86A52"/>
    <w:rsid w:val="00D90AA5"/>
    <w:rsid w:val="00D91F55"/>
    <w:rsid w:val="00DB03DB"/>
    <w:rsid w:val="00DB632B"/>
    <w:rsid w:val="00DB7274"/>
    <w:rsid w:val="00DC021F"/>
    <w:rsid w:val="00DC0A6D"/>
    <w:rsid w:val="00DC10F5"/>
    <w:rsid w:val="00DD3578"/>
    <w:rsid w:val="00DD35D4"/>
    <w:rsid w:val="00DD38AB"/>
    <w:rsid w:val="00DF5F94"/>
    <w:rsid w:val="00E012B6"/>
    <w:rsid w:val="00E03120"/>
    <w:rsid w:val="00E1281E"/>
    <w:rsid w:val="00E23EC7"/>
    <w:rsid w:val="00E242F6"/>
    <w:rsid w:val="00E25242"/>
    <w:rsid w:val="00E25A86"/>
    <w:rsid w:val="00E30702"/>
    <w:rsid w:val="00E33DA4"/>
    <w:rsid w:val="00E36036"/>
    <w:rsid w:val="00E37535"/>
    <w:rsid w:val="00E37E5E"/>
    <w:rsid w:val="00E428ED"/>
    <w:rsid w:val="00E51027"/>
    <w:rsid w:val="00E53ADC"/>
    <w:rsid w:val="00E618AA"/>
    <w:rsid w:val="00E61A93"/>
    <w:rsid w:val="00E76494"/>
    <w:rsid w:val="00EA3078"/>
    <w:rsid w:val="00EC3645"/>
    <w:rsid w:val="00EC4874"/>
    <w:rsid w:val="00EE0C9D"/>
    <w:rsid w:val="00EE4AF6"/>
    <w:rsid w:val="00EF2014"/>
    <w:rsid w:val="00F00866"/>
    <w:rsid w:val="00F04E87"/>
    <w:rsid w:val="00F07DF1"/>
    <w:rsid w:val="00F11D5C"/>
    <w:rsid w:val="00F15D25"/>
    <w:rsid w:val="00F214D5"/>
    <w:rsid w:val="00F250E8"/>
    <w:rsid w:val="00F2619A"/>
    <w:rsid w:val="00F26B77"/>
    <w:rsid w:val="00F40DED"/>
    <w:rsid w:val="00F44FA3"/>
    <w:rsid w:val="00F45583"/>
    <w:rsid w:val="00F46E9A"/>
    <w:rsid w:val="00F5003F"/>
    <w:rsid w:val="00F55B2D"/>
    <w:rsid w:val="00F56C8F"/>
    <w:rsid w:val="00F627F5"/>
    <w:rsid w:val="00F70E80"/>
    <w:rsid w:val="00F77259"/>
    <w:rsid w:val="00F94F30"/>
    <w:rsid w:val="00F953EE"/>
    <w:rsid w:val="00F95D54"/>
    <w:rsid w:val="00FA5D05"/>
    <w:rsid w:val="00FA7468"/>
    <w:rsid w:val="00FB08EB"/>
    <w:rsid w:val="00FC1616"/>
    <w:rsid w:val="00FC46DD"/>
    <w:rsid w:val="00FC7C19"/>
    <w:rsid w:val="00FD1BBB"/>
    <w:rsid w:val="00FD5F80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E0CF1C"/>
  <w15:chartTrackingRefBased/>
  <w15:docId w15:val="{D41CD26C-78D1-446B-8860-5B6D90EF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93"/>
  </w:style>
  <w:style w:type="paragraph" w:styleId="Heading1">
    <w:name w:val="heading 1"/>
    <w:basedOn w:val="Normal"/>
    <w:next w:val="Normal"/>
    <w:link w:val="Heading1Char"/>
    <w:uiPriority w:val="9"/>
    <w:qFormat/>
    <w:rsid w:val="00E61A93"/>
    <w:pPr>
      <w:pBdr>
        <w:top w:val="single" w:sz="24" w:space="0" w:color="595959" w:themeColor="accent1"/>
        <w:left w:val="single" w:sz="24" w:space="0" w:color="595959" w:themeColor="accent1"/>
        <w:bottom w:val="single" w:sz="24" w:space="0" w:color="595959" w:themeColor="accent1"/>
        <w:right w:val="single" w:sz="24" w:space="0" w:color="595959" w:themeColor="accent1"/>
      </w:pBdr>
      <w:shd w:val="clear" w:color="auto" w:fill="59595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A93"/>
    <w:pPr>
      <w:pBdr>
        <w:top w:val="single" w:sz="24" w:space="0" w:color="DDDDDD" w:themeColor="accent1" w:themeTint="33"/>
        <w:left w:val="single" w:sz="24" w:space="0" w:color="DDDDDD" w:themeColor="accent1" w:themeTint="33"/>
        <w:bottom w:val="single" w:sz="24" w:space="0" w:color="DDDDDD" w:themeColor="accent1" w:themeTint="33"/>
        <w:right w:val="single" w:sz="24" w:space="0" w:color="DDDDDD" w:themeColor="accent1" w:themeTint="33"/>
      </w:pBdr>
      <w:shd w:val="clear" w:color="auto" w:fill="DDDDD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93"/>
    <w:pPr>
      <w:pBdr>
        <w:top w:val="single" w:sz="6" w:space="2" w:color="595959" w:themeColor="accent1"/>
      </w:pBdr>
      <w:spacing w:before="300" w:after="0"/>
      <w:outlineLvl w:val="2"/>
    </w:pPr>
    <w:rPr>
      <w:caps/>
      <w:color w:val="2C2C2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93"/>
    <w:pPr>
      <w:pBdr>
        <w:top w:val="dotted" w:sz="6" w:space="2" w:color="595959" w:themeColor="accent1"/>
      </w:pBdr>
      <w:spacing w:before="200" w:after="0"/>
      <w:outlineLvl w:val="3"/>
    </w:pPr>
    <w:rPr>
      <w:caps/>
      <w:color w:val="42424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93"/>
    <w:pPr>
      <w:pBdr>
        <w:bottom w:val="single" w:sz="6" w:space="1" w:color="595959" w:themeColor="accent1"/>
      </w:pBdr>
      <w:spacing w:before="200" w:after="0"/>
      <w:outlineLvl w:val="4"/>
    </w:pPr>
    <w:rPr>
      <w:caps/>
      <w:color w:val="42424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93"/>
    <w:pPr>
      <w:pBdr>
        <w:bottom w:val="dotted" w:sz="6" w:space="1" w:color="595959" w:themeColor="accent1"/>
      </w:pBdr>
      <w:spacing w:before="200" w:after="0"/>
      <w:outlineLvl w:val="5"/>
    </w:pPr>
    <w:rPr>
      <w:caps/>
      <w:color w:val="42424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93"/>
    <w:pPr>
      <w:spacing w:before="200" w:after="0"/>
      <w:outlineLvl w:val="6"/>
    </w:pPr>
    <w:rPr>
      <w:caps/>
      <w:color w:val="42424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espaciado2">
    <w:name w:val="Sin espaciado2"/>
    <w:rsid w:val="001B6BA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Sinespaciado1">
    <w:name w:val="Sin espaciado1"/>
    <w:qFormat/>
    <w:rsid w:val="001B6BA3"/>
    <w:pPr>
      <w:spacing w:before="240" w:after="240" w:line="240" w:lineRule="auto"/>
      <w:jc w:val="both"/>
    </w:pPr>
    <w:rPr>
      <w:rFonts w:ascii="Calibri" w:eastAsia="Times New Roman" w:hAnsi="Calibri" w:cs="Times New Roman"/>
      <w:bCs/>
      <w:color w:val="262626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1B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A3"/>
  </w:style>
  <w:style w:type="paragraph" w:styleId="Footer">
    <w:name w:val="footer"/>
    <w:basedOn w:val="Normal"/>
    <w:link w:val="FooterChar"/>
    <w:uiPriority w:val="99"/>
    <w:unhideWhenUsed/>
    <w:rsid w:val="001B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A3"/>
  </w:style>
  <w:style w:type="paragraph" w:styleId="NoSpacing">
    <w:name w:val="No Spacing"/>
    <w:link w:val="NoSpacingChar"/>
    <w:uiPriority w:val="1"/>
    <w:qFormat/>
    <w:rsid w:val="00E6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6BA3"/>
  </w:style>
  <w:style w:type="character" w:customStyle="1" w:styleId="Heading1Char">
    <w:name w:val="Heading 1 Char"/>
    <w:basedOn w:val="DefaultParagraphFont"/>
    <w:link w:val="Heading1"/>
    <w:uiPriority w:val="9"/>
    <w:rsid w:val="00E61A93"/>
    <w:rPr>
      <w:caps/>
      <w:color w:val="FFFFFF" w:themeColor="background1"/>
      <w:spacing w:val="15"/>
      <w:sz w:val="22"/>
      <w:szCs w:val="22"/>
      <w:shd w:val="clear" w:color="auto" w:fill="59595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61A93"/>
    <w:rPr>
      <w:caps/>
      <w:spacing w:val="15"/>
      <w:shd w:val="clear" w:color="auto" w:fill="DDDDD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93"/>
    <w:rPr>
      <w:caps/>
      <w:color w:val="2C2C2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93"/>
    <w:rPr>
      <w:caps/>
      <w:color w:val="42424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93"/>
    <w:rPr>
      <w:caps/>
      <w:color w:val="42424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93"/>
    <w:rPr>
      <w:caps/>
      <w:color w:val="42424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93"/>
    <w:rPr>
      <w:caps/>
      <w:color w:val="42424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9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A93"/>
    <w:rPr>
      <w:b/>
      <w:bCs/>
      <w:color w:val="42424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A93"/>
    <w:pPr>
      <w:spacing w:before="0" w:after="0"/>
    </w:pPr>
    <w:rPr>
      <w:rFonts w:asciiTheme="majorHAnsi" w:eastAsiaTheme="majorEastAsia" w:hAnsiTheme="majorHAnsi" w:cstheme="majorBidi"/>
      <w:caps/>
      <w:color w:val="59595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A93"/>
    <w:rPr>
      <w:rFonts w:asciiTheme="majorHAnsi" w:eastAsiaTheme="majorEastAsia" w:hAnsiTheme="majorHAnsi" w:cstheme="majorBidi"/>
      <w:caps/>
      <w:color w:val="59595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1A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61A93"/>
    <w:rPr>
      <w:b/>
      <w:bCs/>
    </w:rPr>
  </w:style>
  <w:style w:type="character" w:styleId="Emphasis">
    <w:name w:val="Emphasis"/>
    <w:uiPriority w:val="20"/>
    <w:qFormat/>
    <w:rsid w:val="00E61A93"/>
    <w:rPr>
      <w:caps/>
      <w:color w:val="2C2C2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6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A9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93"/>
    <w:pPr>
      <w:spacing w:before="240" w:after="240" w:line="240" w:lineRule="auto"/>
      <w:ind w:left="1080" w:right="1080"/>
      <w:jc w:val="center"/>
    </w:pPr>
    <w:rPr>
      <w:color w:val="59595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93"/>
    <w:rPr>
      <w:color w:val="595959" w:themeColor="accent1"/>
      <w:sz w:val="24"/>
      <w:szCs w:val="24"/>
    </w:rPr>
  </w:style>
  <w:style w:type="character" w:styleId="SubtleEmphasis">
    <w:name w:val="Subtle Emphasis"/>
    <w:uiPriority w:val="19"/>
    <w:qFormat/>
    <w:rsid w:val="00E61A93"/>
    <w:rPr>
      <w:i/>
      <w:iCs/>
      <w:color w:val="2C2C2C" w:themeColor="accent1" w:themeShade="7F"/>
    </w:rPr>
  </w:style>
  <w:style w:type="character" w:styleId="IntenseEmphasis">
    <w:name w:val="Intense Emphasis"/>
    <w:uiPriority w:val="21"/>
    <w:qFormat/>
    <w:rsid w:val="00E61A93"/>
    <w:rPr>
      <w:b/>
      <w:bCs/>
      <w:caps/>
      <w:color w:val="2C2C2C" w:themeColor="accent1" w:themeShade="7F"/>
      <w:spacing w:val="10"/>
    </w:rPr>
  </w:style>
  <w:style w:type="character" w:styleId="SubtleReference">
    <w:name w:val="Subtle Reference"/>
    <w:uiPriority w:val="31"/>
    <w:qFormat/>
    <w:rsid w:val="00E61A93"/>
    <w:rPr>
      <w:b/>
      <w:bCs/>
      <w:color w:val="595959" w:themeColor="accent1"/>
    </w:rPr>
  </w:style>
  <w:style w:type="character" w:styleId="IntenseReference">
    <w:name w:val="Intense Reference"/>
    <w:uiPriority w:val="32"/>
    <w:qFormat/>
    <w:rsid w:val="00E61A93"/>
    <w:rPr>
      <w:b/>
      <w:bCs/>
      <w:i/>
      <w:iCs/>
      <w:caps/>
      <w:color w:val="595959" w:themeColor="accent1"/>
    </w:rPr>
  </w:style>
  <w:style w:type="character" w:styleId="BookTitle">
    <w:name w:val="Book Title"/>
    <w:uiPriority w:val="33"/>
    <w:qFormat/>
    <w:rsid w:val="00E61A9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61A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D6405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D6405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D6405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D64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68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6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77517"/>
    <w:pPr>
      <w:spacing w:before="0" w:after="0" w:line="240" w:lineRule="auto"/>
    </w:pPr>
    <w:rPr>
      <w:rFonts w:ascii="Calibri" w:eastAsia="Calibri" w:hAnsi="Calibri" w:cs="Times New Roman"/>
      <w:lang w:val="es-MX"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egal">
    <w:name w:val="legal"/>
    <w:basedOn w:val="DefaultParagraphFont"/>
    <w:rsid w:val="00077517"/>
  </w:style>
  <w:style w:type="character" w:styleId="UnresolvedMention">
    <w:name w:val="Unresolved Mention"/>
    <w:basedOn w:val="DefaultParagraphFont"/>
    <w:uiPriority w:val="99"/>
    <w:semiHidden/>
    <w:unhideWhenUsed/>
    <w:rsid w:val="00D425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O\Documents\Farmacos\FormatosDocumentacion\Plantillas\DetalleProyecto.dotx" TargetMode="Externa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95959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4C516BC248544A3F39CBBBD57B37F" ma:contentTypeVersion="5" ma:contentTypeDescription="Create a new document." ma:contentTypeScope="" ma:versionID="0a0602974598b0eca68f506dd253e69c">
  <xsd:schema xmlns:xsd="http://www.w3.org/2001/XMLSchema" xmlns:xs="http://www.w3.org/2001/XMLSchema" xmlns:p="http://schemas.microsoft.com/office/2006/metadata/properties" xmlns:ns2="e0ee35ce-2987-43f5-9578-f7d8a4415961" targetNamespace="http://schemas.microsoft.com/office/2006/metadata/properties" ma:root="true" ma:fieldsID="31c05a168884814f066e6459ecc05977" ns2:_="">
    <xsd:import namespace="e0ee35ce-2987-43f5-9578-f7d8a4415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e35ce-2987-43f5-9578-f7d8a44159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2C5F-1A6B-42A9-9E2A-1841412F0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e35ce-2987-43f5-9578-f7d8a4415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65D25-651A-4620-8505-E9F21A8ECBEF}">
  <ds:schemaRefs>
    <ds:schemaRef ds:uri="e0ee35ce-2987-43f5-9578-f7d8a4415961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5AD03E0-0821-41F6-A842-504EAED6FB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FFC6B7-32D3-4105-86AB-48D78F47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DetalleProyecto.dotx</Template>
  <TotalTime>560</TotalTime>
  <Pages>10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ZETINA</dc:creator>
  <cp:keywords/>
  <dc:description/>
  <cp:lastModifiedBy>Ulises Ayala</cp:lastModifiedBy>
  <cp:revision>297</cp:revision>
  <dcterms:created xsi:type="dcterms:W3CDTF">2017-11-07T01:20:00Z</dcterms:created>
  <dcterms:modified xsi:type="dcterms:W3CDTF">2020-01-24T18:01:00Z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0x0101003C94C516BC248544A3F39CBBBD57B37F</vt:lpwstr>
  </property>
  <property fmtid="{D5CDD505-2E9C-101B-9397-08002B2CF9AE}" pid="3" name="Order">
    <vt:r8>34000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